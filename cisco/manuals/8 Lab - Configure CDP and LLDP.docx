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F9DB4F" w14:textId="23A74C23" w:rsidR="004D36D7" w:rsidRPr="00FD4A68" w:rsidRDefault="002D6C2A" w:rsidP="00FD4A68">
      <w:pPr>
        <w:pStyle w:val="LabTitle"/>
        <w:rPr>
          <w:rStyle w:val="LabTitleInstVersred"/>
          <w:b/>
          <w:color w:val="auto"/>
        </w:rPr>
      </w:pPr>
      <w:bookmarkStart w:id="0" w:name="_GoBack"/>
      <w:bookmarkEnd w:id="0"/>
      <w:r>
        <w:t xml:space="preserve">Лабораторная работа. Настройка протоколов CDP и LLDP </w:t>
      </w:r>
    </w:p>
    <w:p w14:paraId="0D960EF3" w14:textId="77777777" w:rsidR="003C6BCA" w:rsidRDefault="001E38E0" w:rsidP="0014219C">
      <w:pPr>
        <w:pStyle w:val="LabSection"/>
      </w:pPr>
      <w:r>
        <w:t>Топология</w:t>
      </w:r>
    </w:p>
    <w:p w14:paraId="50C83061" w14:textId="39C7FE45" w:rsidR="008C4307" w:rsidRDefault="00AC7119" w:rsidP="00A6283D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 wp14:anchorId="781253FD" wp14:editId="17FBDB64">
            <wp:extent cx="4783496" cy="273827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96" cy="2738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F4EA9B" w14:textId="77777777" w:rsidR="00AE56C0" w:rsidRPr="00BB73FF" w:rsidRDefault="00AE56C0" w:rsidP="0014219C">
      <w:pPr>
        <w:pStyle w:val="LabSection"/>
      </w:pPr>
      <w:r>
        <w:t>Таблица адресации</w:t>
      </w:r>
    </w:p>
    <w:tbl>
      <w:tblPr>
        <w:tblW w:w="7577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814"/>
        <w:gridCol w:w="1623"/>
        <w:gridCol w:w="1980"/>
        <w:gridCol w:w="2160"/>
      </w:tblGrid>
      <w:tr w:rsidR="002D3276" w14:paraId="36A0697B" w14:textId="77777777" w:rsidTr="008306AB">
        <w:trPr>
          <w:cantSplit/>
          <w:jc w:val="center"/>
        </w:trPr>
        <w:tc>
          <w:tcPr>
            <w:tcW w:w="181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bottom"/>
          </w:tcPr>
          <w:p w14:paraId="10D90F55" w14:textId="77777777" w:rsidR="002D3276" w:rsidRPr="00E87D62" w:rsidRDefault="002D3276" w:rsidP="00F00E4C">
            <w:pPr>
              <w:pStyle w:val="TableHeading"/>
            </w:pPr>
            <w:r>
              <w:t>Устройство</w:t>
            </w:r>
          </w:p>
        </w:tc>
        <w:tc>
          <w:tcPr>
            <w:tcW w:w="162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bottom"/>
          </w:tcPr>
          <w:p w14:paraId="722DED3E" w14:textId="77777777" w:rsidR="002D3276" w:rsidRPr="00E87D62" w:rsidRDefault="002D3276" w:rsidP="00F00E4C">
            <w:pPr>
              <w:pStyle w:val="TableHeading"/>
            </w:pPr>
            <w:r>
              <w:t>Интерфейс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bottom"/>
          </w:tcPr>
          <w:p w14:paraId="66F35AA8" w14:textId="77777777" w:rsidR="002D3276" w:rsidRPr="00E87D62" w:rsidRDefault="002D3276" w:rsidP="00F00E4C">
            <w:pPr>
              <w:pStyle w:val="TableHeading"/>
            </w:pPr>
            <w:r>
              <w:t>IP-адрес</w:t>
            </w:r>
          </w:p>
        </w:tc>
        <w:tc>
          <w:tcPr>
            <w:tcW w:w="21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  <w:tl2br w:val="nil"/>
              <w:tr2bl w:val="nil"/>
            </w:tcBorders>
            <w:shd w:val="clear" w:color="auto" w:fill="DBE5F1"/>
            <w:vAlign w:val="bottom"/>
          </w:tcPr>
          <w:p w14:paraId="20E9D80B" w14:textId="77777777" w:rsidR="002D3276" w:rsidRPr="00E87D62" w:rsidRDefault="002D3276" w:rsidP="00F00E4C">
            <w:pPr>
              <w:pStyle w:val="TableHeading"/>
            </w:pPr>
            <w:r>
              <w:t>Маска подсети</w:t>
            </w:r>
          </w:p>
        </w:tc>
      </w:tr>
      <w:tr w:rsidR="002D3276" w14:paraId="32809C91" w14:textId="77777777" w:rsidTr="008306AB">
        <w:trPr>
          <w:cantSplit/>
          <w:jc w:val="center"/>
        </w:trPr>
        <w:tc>
          <w:tcPr>
            <w:tcW w:w="1814" w:type="dxa"/>
            <w:vMerge w:val="restart"/>
            <w:vAlign w:val="center"/>
          </w:tcPr>
          <w:p w14:paraId="42FB644E" w14:textId="77777777" w:rsidR="002D3276" w:rsidRPr="00840FC2" w:rsidRDefault="002D3276" w:rsidP="00840FC2">
            <w:pPr>
              <w:pStyle w:val="TableText"/>
            </w:pPr>
            <w:r>
              <w:t>Шлюз</w:t>
            </w:r>
          </w:p>
        </w:tc>
        <w:tc>
          <w:tcPr>
            <w:tcW w:w="1623" w:type="dxa"/>
            <w:vAlign w:val="bottom"/>
          </w:tcPr>
          <w:p w14:paraId="4143EF42" w14:textId="77777777" w:rsidR="002D3276" w:rsidRDefault="002D3276" w:rsidP="00FC32E8">
            <w:pPr>
              <w:pStyle w:val="TableText"/>
            </w:pPr>
            <w:r>
              <w:t>G0/1</w:t>
            </w:r>
          </w:p>
        </w:tc>
        <w:tc>
          <w:tcPr>
            <w:tcW w:w="1980" w:type="dxa"/>
            <w:vAlign w:val="bottom"/>
          </w:tcPr>
          <w:p w14:paraId="663E9888" w14:textId="77777777" w:rsidR="002D3276" w:rsidRDefault="002D3276" w:rsidP="00FC32E8">
            <w:pPr>
              <w:pStyle w:val="TableText"/>
            </w:pPr>
            <w:r>
              <w:t>192.168.1.254</w:t>
            </w:r>
          </w:p>
        </w:tc>
        <w:tc>
          <w:tcPr>
            <w:tcW w:w="2160" w:type="dxa"/>
            <w:vAlign w:val="bottom"/>
          </w:tcPr>
          <w:p w14:paraId="0A6E8648" w14:textId="77777777" w:rsidR="002D3276" w:rsidRDefault="002D3276" w:rsidP="00FC32E8">
            <w:pPr>
              <w:pStyle w:val="TableText"/>
            </w:pPr>
            <w:r>
              <w:t>255.255.255.0</w:t>
            </w:r>
          </w:p>
        </w:tc>
      </w:tr>
      <w:tr w:rsidR="002D3276" w14:paraId="0CD167B3" w14:textId="77777777" w:rsidTr="008306AB">
        <w:trPr>
          <w:cantSplit/>
          <w:jc w:val="center"/>
        </w:trPr>
        <w:tc>
          <w:tcPr>
            <w:tcW w:w="1814" w:type="dxa"/>
            <w:vMerge/>
            <w:vAlign w:val="bottom"/>
          </w:tcPr>
          <w:p w14:paraId="0B034756" w14:textId="77777777" w:rsidR="002D3276" w:rsidRPr="00840FC2" w:rsidRDefault="002D3276" w:rsidP="00FC32E8">
            <w:pPr>
              <w:pStyle w:val="TableText"/>
            </w:pPr>
          </w:p>
        </w:tc>
        <w:tc>
          <w:tcPr>
            <w:tcW w:w="1623" w:type="dxa"/>
            <w:vAlign w:val="bottom"/>
          </w:tcPr>
          <w:p w14:paraId="17D46DDC" w14:textId="39BB44C4" w:rsidR="002D3276" w:rsidRDefault="002D3276" w:rsidP="00FC32E8">
            <w:pPr>
              <w:pStyle w:val="TableText"/>
            </w:pPr>
            <w:r>
              <w:t>S0/0/1</w:t>
            </w:r>
          </w:p>
        </w:tc>
        <w:tc>
          <w:tcPr>
            <w:tcW w:w="1980" w:type="dxa"/>
            <w:vAlign w:val="bottom"/>
          </w:tcPr>
          <w:p w14:paraId="4B874C90" w14:textId="77777777" w:rsidR="002D3276" w:rsidRDefault="002D3276" w:rsidP="00FC32E8">
            <w:pPr>
              <w:pStyle w:val="TableText"/>
            </w:pPr>
            <w:r>
              <w:t>209.165.200.226</w:t>
            </w:r>
          </w:p>
        </w:tc>
        <w:tc>
          <w:tcPr>
            <w:tcW w:w="2160" w:type="dxa"/>
            <w:vAlign w:val="bottom"/>
          </w:tcPr>
          <w:p w14:paraId="209120A2" w14:textId="77777777" w:rsidR="002D3276" w:rsidRDefault="002D3276" w:rsidP="00FC32E8">
            <w:pPr>
              <w:pStyle w:val="TableText"/>
            </w:pPr>
            <w:r>
              <w:t>255.255.255.252</w:t>
            </w:r>
          </w:p>
        </w:tc>
      </w:tr>
      <w:tr w:rsidR="002D3276" w14:paraId="56D43E33" w14:textId="77777777" w:rsidTr="008306AB">
        <w:trPr>
          <w:cantSplit/>
          <w:jc w:val="center"/>
        </w:trPr>
        <w:tc>
          <w:tcPr>
            <w:tcW w:w="1814" w:type="dxa"/>
            <w:vAlign w:val="bottom"/>
          </w:tcPr>
          <w:p w14:paraId="6D97DD30" w14:textId="2EA57253" w:rsidR="002D3276" w:rsidRPr="00840FC2" w:rsidRDefault="002D3276" w:rsidP="00FC32E8">
            <w:pPr>
              <w:pStyle w:val="TableText"/>
            </w:pPr>
            <w:r>
              <w:t>Поставщик услуг Интернета</w:t>
            </w:r>
          </w:p>
        </w:tc>
        <w:tc>
          <w:tcPr>
            <w:tcW w:w="1623" w:type="dxa"/>
            <w:vAlign w:val="bottom"/>
          </w:tcPr>
          <w:p w14:paraId="760D74B8" w14:textId="506BFF01" w:rsidR="002D3276" w:rsidRDefault="002D3276" w:rsidP="00FC32E8">
            <w:pPr>
              <w:pStyle w:val="TableText"/>
            </w:pPr>
            <w:r>
              <w:t>S0/0/1 (DCE)</w:t>
            </w:r>
          </w:p>
        </w:tc>
        <w:tc>
          <w:tcPr>
            <w:tcW w:w="1980" w:type="dxa"/>
            <w:vAlign w:val="bottom"/>
          </w:tcPr>
          <w:p w14:paraId="7D43A177" w14:textId="5A229903" w:rsidR="002D3276" w:rsidRDefault="002D3276" w:rsidP="00FC32E8">
            <w:pPr>
              <w:pStyle w:val="TableText"/>
            </w:pPr>
            <w:r>
              <w:t>209.165.200.225</w:t>
            </w:r>
          </w:p>
        </w:tc>
        <w:tc>
          <w:tcPr>
            <w:tcW w:w="2160" w:type="dxa"/>
            <w:vAlign w:val="bottom"/>
          </w:tcPr>
          <w:p w14:paraId="26963E5B" w14:textId="7C54E526" w:rsidR="002D3276" w:rsidRDefault="002D3276" w:rsidP="00FC32E8">
            <w:pPr>
              <w:pStyle w:val="TableText"/>
            </w:pPr>
            <w:r>
              <w:t>255.255.255.252</w:t>
            </w:r>
          </w:p>
        </w:tc>
      </w:tr>
    </w:tbl>
    <w:p w14:paraId="0D5069FB" w14:textId="77777777" w:rsidR="009D2C27" w:rsidRPr="00BB73FF" w:rsidRDefault="009D2C27" w:rsidP="0014219C">
      <w:pPr>
        <w:pStyle w:val="LabSection"/>
      </w:pPr>
      <w:r>
        <w:t>Задачи</w:t>
      </w:r>
    </w:p>
    <w:p w14:paraId="60FE7B6D" w14:textId="3EE817B3" w:rsidR="00840FC2" w:rsidRDefault="00963E34" w:rsidP="00840FC2">
      <w:pPr>
        <w:pStyle w:val="BodyTextL25Bold"/>
      </w:pPr>
      <w:r>
        <w:t>Часть 1. Создание сети и настройка основных параметров устройства</w:t>
      </w:r>
    </w:p>
    <w:p w14:paraId="68E20252" w14:textId="0248CBA3" w:rsidR="004459EF" w:rsidRDefault="004459EF" w:rsidP="00840FC2">
      <w:pPr>
        <w:pStyle w:val="BodyTextL25Bold"/>
      </w:pPr>
      <w:r>
        <w:t>Часть 2. Обнаружение сетевых ресурсов с помощью протокола CDP</w:t>
      </w:r>
    </w:p>
    <w:p w14:paraId="3DB8EE74" w14:textId="251CBD46" w:rsidR="004459EF" w:rsidRDefault="004459EF" w:rsidP="00840FC2">
      <w:pPr>
        <w:pStyle w:val="BodyTextL25Bold"/>
      </w:pPr>
      <w:r>
        <w:t>Часть 3. Обнаружение сетевых ресурсов с помощью протокола LLDP</w:t>
      </w:r>
    </w:p>
    <w:p w14:paraId="1DD1FC1C" w14:textId="77777777" w:rsidR="00C07FD9" w:rsidRPr="00C07FD9" w:rsidRDefault="009D2C27" w:rsidP="00840FC2">
      <w:pPr>
        <w:pStyle w:val="LabSection"/>
      </w:pPr>
      <w:r>
        <w:t>Общие сведения/сценарий</w:t>
      </w:r>
    </w:p>
    <w:p w14:paraId="1BC18D26" w14:textId="6B10E53C" w:rsidR="00C81C1B" w:rsidRDefault="002B0325" w:rsidP="00CB166A">
      <w:pPr>
        <w:pStyle w:val="BodyTextL25"/>
        <w:rPr>
          <w:rFonts w:eastAsia="Arial"/>
        </w:rPr>
      </w:pPr>
      <w:r>
        <w:t>Протокол Cisco Discovery Protocol (CDP) — собственный протокол Cisco для обнаружения сетевых ресурсов, функционирующий на канальном уровне. Он служит для обмена информацией, например именами устройств и версиями ПО IOS, с другими физически подключенными устройствами Cisco. Протокол Link Layer Discovery Protocol (LLDP) — это не зависящий от производителя протокол для обнаружения сетевых ресурсов, функционирующий на канальном уровне. В основном он используется сетевыми устройствами в локальной сети (LAN). Сетевые устройства сообщают соседям такие данные о себе, как идентификаторы и сведения о функциональных возможностях.</w:t>
      </w:r>
    </w:p>
    <w:p w14:paraId="6B50AF83" w14:textId="00BAEC65" w:rsidR="00CB166A" w:rsidRPr="00840FC2" w:rsidRDefault="00C81C1B" w:rsidP="008306AB">
      <w:pPr>
        <w:pStyle w:val="BodyTextL25"/>
        <w:keepLines/>
        <w:ind w:left="357"/>
        <w:rPr>
          <w:rFonts w:eastAsia="Arial"/>
        </w:rPr>
      </w:pPr>
      <w:r>
        <w:lastRenderedPageBreak/>
        <w:t>В этой лабораторной работе вам предстоит задокументировать порты, которые используются для подключения к другим коммутаторам по протоколам CDP и LLDP. Полученные результаты следует указать в диаграмме сетевой топологии. Также вам потребуется при необходимости включить или отключить эти протоколы обнаружения сетевых ресурсов.</w:t>
      </w:r>
    </w:p>
    <w:p w14:paraId="116A2416" w14:textId="77777777" w:rsidR="004B4636" w:rsidRDefault="004B4636" w:rsidP="004B4636">
      <w:pPr>
        <w:pStyle w:val="BodyTextL25"/>
        <w:rPr>
          <w:b/>
        </w:rPr>
      </w:pPr>
      <w:r>
        <w:rPr>
          <w:b/>
        </w:rPr>
        <w:t>Примечание</w:t>
      </w:r>
      <w:r>
        <w:t>. В практических лабораторных работах CCNA используются маршрутизаторы с интегрированными сетевыми сервисами (ISR) Cisco 1941 с операционной системой Cisco IOS версии 15.2(4)M3 (образ universalk9). Также используются коммутаторы Cisco Catalyst 2960 с операционной системой Cisco IOS версии 15.0(2) (образ lanbasek9). Можно использовать другие маршрутизаторы, коммутаторы и версии Cisco IOS. В зависимости от модели устройства и версии Cisco IOS доступные команды и результаты их выполнения могут отличаться от тех, которые показаны в лабораторных работах. Точные идентификаторы интерфейсов см. в сводной таблице по интерфейсам маршрутизаторов в конце лабораторной работы.</w:t>
      </w:r>
    </w:p>
    <w:p w14:paraId="2FF71E42" w14:textId="77777777" w:rsidR="004B4636" w:rsidRDefault="004B4636" w:rsidP="004B4636">
      <w:pPr>
        <w:pStyle w:val="BodyTextL25"/>
      </w:pPr>
      <w:r>
        <w:rPr>
          <w:b/>
        </w:rPr>
        <w:t>Примечание</w:t>
      </w:r>
      <w:r>
        <w:t>. Убедитесь, что у всех маршрутизаторов и коммутаторов была удалена начальная конфигурация. Если вы не уверены, обратитесь к инструктору.</w:t>
      </w:r>
    </w:p>
    <w:p w14:paraId="4E55FE59" w14:textId="77777777" w:rsidR="007D2AFE" w:rsidRDefault="007D2AFE" w:rsidP="003C08AA">
      <w:pPr>
        <w:pStyle w:val="LabSection"/>
      </w:pPr>
      <w:r>
        <w:t>Необходимые ресурсы</w:t>
      </w:r>
    </w:p>
    <w:p w14:paraId="540B7A24" w14:textId="260FB391" w:rsidR="006B6671" w:rsidRDefault="006B6671" w:rsidP="006B6671">
      <w:pPr>
        <w:pStyle w:val="Bulletlevel1"/>
      </w:pPr>
      <w:r>
        <w:t>1 маршрутизатор (Cisco 1941 с операционной системой Cisco IOS 15.2(4)M3 (универсальный образ) или аналогичная модель)</w:t>
      </w:r>
      <w:r w:rsidR="0041142C">
        <w:rPr>
          <w:rFonts w:hint="eastAsia"/>
          <w:lang w:eastAsia="zh-CN"/>
        </w:rPr>
        <w:t>.</w:t>
      </w:r>
    </w:p>
    <w:p w14:paraId="5759A0CD" w14:textId="2C100D69" w:rsidR="00CD7F73" w:rsidRDefault="00F1713E" w:rsidP="00CD7F73">
      <w:pPr>
        <w:pStyle w:val="Bulletlevel1"/>
      </w:pPr>
      <w:r>
        <w:t>3 коммутатора (Cisco 2960 с операционной системой Cisco IOS 15.0(2) (образ lanbasek9) или аналогичная модель)</w:t>
      </w:r>
      <w:r w:rsidR="0041142C">
        <w:rPr>
          <w:rFonts w:hint="eastAsia"/>
          <w:lang w:eastAsia="zh-CN"/>
        </w:rPr>
        <w:t>.</w:t>
      </w:r>
    </w:p>
    <w:p w14:paraId="247ABDA1" w14:textId="7EDF51D4" w:rsidR="00CD7F73" w:rsidRDefault="00CD7F73" w:rsidP="00CD7F73">
      <w:pPr>
        <w:pStyle w:val="Bulletlevel1"/>
      </w:pPr>
      <w:r>
        <w:t>Консольные кабели для настройки устройств Cisco IOS через консольные порты</w:t>
      </w:r>
      <w:r w:rsidR="0041142C">
        <w:rPr>
          <w:rFonts w:hint="eastAsia"/>
          <w:lang w:eastAsia="zh-CN"/>
        </w:rPr>
        <w:t>.</w:t>
      </w:r>
    </w:p>
    <w:p w14:paraId="13C98536" w14:textId="77777777" w:rsidR="008D7F09" w:rsidRDefault="008D7F09" w:rsidP="00CD7F73">
      <w:pPr>
        <w:pStyle w:val="Bulletlevel1"/>
      </w:pPr>
      <w:r>
        <w:t>Кабели Ethernet, расположенные в соответствии с топологией.</w:t>
      </w:r>
    </w:p>
    <w:p w14:paraId="3508132D" w14:textId="77777777" w:rsidR="00C96FC2" w:rsidRPr="004C0909" w:rsidRDefault="00C96FC2" w:rsidP="008306AB">
      <w:pPr>
        <w:pStyle w:val="PartHead"/>
        <w:numPr>
          <w:ilvl w:val="0"/>
          <w:numId w:val="8"/>
        </w:numPr>
        <w:tabs>
          <w:tab w:val="clear" w:pos="1080"/>
        </w:tabs>
        <w:ind w:left="1440" w:hanging="1440"/>
      </w:pPr>
      <w:r>
        <w:t>Создание сети и настройка основных параметров устройства</w:t>
      </w:r>
    </w:p>
    <w:p w14:paraId="11D485C9" w14:textId="77777777" w:rsidR="00C96FC2" w:rsidRDefault="00C96FC2" w:rsidP="00C96FC2">
      <w:pPr>
        <w:pStyle w:val="BodyTextL25"/>
      </w:pPr>
      <w:r>
        <w:t>В первой части лабораторной работы вам предстоит создать топологию сети и настроить основные параметры для маршрутизатора и коммутаторов.</w:t>
      </w:r>
    </w:p>
    <w:p w14:paraId="211D1ABB" w14:textId="77777777" w:rsidR="00C96FC2" w:rsidRDefault="00C96FC2" w:rsidP="008306AB">
      <w:pPr>
        <w:pStyle w:val="StepHead"/>
        <w:numPr>
          <w:ilvl w:val="1"/>
          <w:numId w:val="9"/>
        </w:numPr>
      </w:pPr>
      <w:r>
        <w:t>Создайте сеть согласно топологии.</w:t>
      </w:r>
    </w:p>
    <w:p w14:paraId="74973FF0" w14:textId="77777777" w:rsidR="006B347D" w:rsidRDefault="00560739" w:rsidP="00560739">
      <w:pPr>
        <w:pStyle w:val="BodyTextL25"/>
      </w:pPr>
      <w:r>
        <w:t>В топологии не указаны Ethernet-порты, используемые на коммутаторах. Можно воспользоваться любыми Ethernet-портами для подключения коммутаторов с помощью сетевого кабеля, как указано на диаграмме топологии.</w:t>
      </w:r>
    </w:p>
    <w:p w14:paraId="697CC961" w14:textId="77777777" w:rsidR="00C96FC2" w:rsidRDefault="00C96FC2" w:rsidP="008306AB">
      <w:pPr>
        <w:pStyle w:val="StepHead"/>
        <w:numPr>
          <w:ilvl w:val="1"/>
          <w:numId w:val="9"/>
        </w:numPr>
      </w:pPr>
      <w:r>
        <w:t>При необходимости инициализируйте и перезагрузите сетевые устройства.</w:t>
      </w:r>
    </w:p>
    <w:p w14:paraId="73467D5B" w14:textId="717B95EA" w:rsidR="00E84B6D" w:rsidRDefault="00E84B6D" w:rsidP="008306AB">
      <w:pPr>
        <w:pStyle w:val="StepHead"/>
        <w:numPr>
          <w:ilvl w:val="1"/>
          <w:numId w:val="9"/>
        </w:numPr>
      </w:pPr>
      <w:r>
        <w:t>Настройте основные параметры коммутаторов.</w:t>
      </w:r>
    </w:p>
    <w:p w14:paraId="7243F435" w14:textId="77777777" w:rsidR="00E5136A" w:rsidRDefault="00E5136A" w:rsidP="00E5136A">
      <w:pPr>
        <w:pStyle w:val="SubStepAlpha"/>
      </w:pPr>
      <w:r>
        <w:t>Подключитесь к устройству с помощью консольного подключения и активируйте привилегированный режим EXEC.</w:t>
      </w:r>
    </w:p>
    <w:p w14:paraId="33FC81AD" w14:textId="77777777" w:rsidR="00E5136A" w:rsidRDefault="00E5136A" w:rsidP="00E5136A">
      <w:pPr>
        <w:pStyle w:val="SubStepAlpha"/>
      </w:pPr>
      <w:r>
        <w:t>Войдите в режим конфигурации.</w:t>
      </w:r>
    </w:p>
    <w:p w14:paraId="79079D64" w14:textId="0745F3E5" w:rsidR="00E5136A" w:rsidRDefault="00E5136A" w:rsidP="00E5136A">
      <w:pPr>
        <w:pStyle w:val="SubStepAlpha"/>
      </w:pPr>
      <w:r>
        <w:t>Отключите поиск DNS, чтобы предотвратить попытки коммутатора неверно преобразовывать введенные команды таким образом, будто они являются именами хостов.</w:t>
      </w:r>
    </w:p>
    <w:p w14:paraId="342DF379" w14:textId="1E0B820F" w:rsidR="00E84B6D" w:rsidRDefault="00E84B6D" w:rsidP="00E84B6D">
      <w:pPr>
        <w:pStyle w:val="SubStepAlpha"/>
      </w:pPr>
      <w:r>
        <w:t>Укажите имя хоста в соответствии с топологией.</w:t>
      </w:r>
    </w:p>
    <w:p w14:paraId="40405CBF" w14:textId="3754E7EC" w:rsidR="00E84B6D" w:rsidRDefault="00E84B6D" w:rsidP="00E84B6D">
      <w:pPr>
        <w:pStyle w:val="SubStepAlpha"/>
      </w:pPr>
      <w:r>
        <w:t>Убедитесь, что порты коммутаторов, к которым подключены кабели Ethernet, включены.</w:t>
      </w:r>
    </w:p>
    <w:p w14:paraId="0032EA2D" w14:textId="77777777" w:rsidR="00E5136A" w:rsidRDefault="00E5136A" w:rsidP="00E5136A">
      <w:pPr>
        <w:pStyle w:val="SubStepAlpha"/>
      </w:pPr>
      <w:r>
        <w:t>Сохраните текущую конфигурацию в файл загрузочной конфигурации.</w:t>
      </w:r>
    </w:p>
    <w:p w14:paraId="5E503ED4" w14:textId="23C042FD" w:rsidR="00121FB4" w:rsidRDefault="00121FB4" w:rsidP="008306AB">
      <w:pPr>
        <w:pStyle w:val="StepHead"/>
        <w:numPr>
          <w:ilvl w:val="1"/>
          <w:numId w:val="9"/>
        </w:numPr>
      </w:pPr>
      <w:r>
        <w:lastRenderedPageBreak/>
        <w:t>Настройте основные параметры маршрутизаторов.</w:t>
      </w:r>
    </w:p>
    <w:p w14:paraId="478727A0" w14:textId="77777777" w:rsidR="00121FB4" w:rsidRDefault="00121FB4" w:rsidP="008306AB">
      <w:pPr>
        <w:pStyle w:val="SubStepAlpha"/>
        <w:numPr>
          <w:ilvl w:val="2"/>
          <w:numId w:val="10"/>
        </w:numPr>
      </w:pPr>
      <w:r>
        <w:t>Подключитесь к устройству с помощью консольного подключения и активируйте привилегированный режим EXEC.</w:t>
      </w:r>
    </w:p>
    <w:p w14:paraId="27081272" w14:textId="77777777" w:rsidR="00121FB4" w:rsidRDefault="00121FB4" w:rsidP="008306AB">
      <w:pPr>
        <w:pStyle w:val="SubStepAlpha"/>
        <w:numPr>
          <w:ilvl w:val="2"/>
          <w:numId w:val="10"/>
        </w:numPr>
      </w:pPr>
      <w:r>
        <w:t>Войдите в режим конфигурации.</w:t>
      </w:r>
    </w:p>
    <w:p w14:paraId="6B9CA337" w14:textId="2F9FA69E" w:rsidR="00121FB4" w:rsidRDefault="00121FB4" w:rsidP="008306AB">
      <w:pPr>
        <w:pStyle w:val="SubStepAlpha"/>
        <w:numPr>
          <w:ilvl w:val="2"/>
          <w:numId w:val="10"/>
        </w:numPr>
      </w:pPr>
      <w:r>
        <w:t>Скопируйте и вставьте следующие конфигурации для маршрутизаторов.</w:t>
      </w:r>
    </w:p>
    <w:p w14:paraId="0B720111" w14:textId="6B8C6BEE" w:rsidR="00121FB4" w:rsidRPr="008306AB" w:rsidRDefault="00121FB4" w:rsidP="00121FB4">
      <w:pPr>
        <w:pStyle w:val="BodyTextL50"/>
        <w:rPr>
          <w:b/>
          <w:lang w:val="en-US"/>
        </w:rPr>
      </w:pPr>
      <w:r w:rsidRPr="008306AB">
        <w:rPr>
          <w:b/>
          <w:lang w:val="en-US"/>
        </w:rPr>
        <w:t>ISP:</w:t>
      </w:r>
    </w:p>
    <w:p w14:paraId="00A7F5B1" w14:textId="23E5616E" w:rsidR="00121FB4" w:rsidRPr="008306AB" w:rsidRDefault="00121FB4" w:rsidP="00121FB4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hostname</w:t>
      </w:r>
      <w:proofErr w:type="gramEnd"/>
      <w:r w:rsidRPr="008306AB">
        <w:rPr>
          <w:lang w:val="en-US"/>
        </w:rPr>
        <w:t xml:space="preserve"> ISP</w:t>
      </w:r>
    </w:p>
    <w:p w14:paraId="46893DA0" w14:textId="77777777" w:rsidR="00121FB4" w:rsidRPr="008306AB" w:rsidRDefault="00121FB4" w:rsidP="00121FB4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no</w:t>
      </w:r>
      <w:proofErr w:type="gramEnd"/>
      <w:r w:rsidRPr="008306AB">
        <w:rPr>
          <w:lang w:val="en-US"/>
        </w:rPr>
        <w:t xml:space="preserve"> </w:t>
      </w:r>
      <w:proofErr w:type="spellStart"/>
      <w:r w:rsidRPr="008306AB">
        <w:rPr>
          <w:lang w:val="en-US"/>
        </w:rPr>
        <w:t>ip</w:t>
      </w:r>
      <w:proofErr w:type="spellEnd"/>
      <w:r w:rsidRPr="008306AB">
        <w:rPr>
          <w:lang w:val="en-US"/>
        </w:rPr>
        <w:t xml:space="preserve"> domain lookup</w:t>
      </w:r>
    </w:p>
    <w:p w14:paraId="7B48388A" w14:textId="77777777" w:rsidR="00121FB4" w:rsidRPr="008306AB" w:rsidRDefault="00121FB4" w:rsidP="00121FB4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interface</w:t>
      </w:r>
      <w:proofErr w:type="gramEnd"/>
      <w:r w:rsidRPr="008306AB">
        <w:rPr>
          <w:lang w:val="en-US"/>
        </w:rPr>
        <w:t xml:space="preserve"> Serial0/0/1</w:t>
      </w:r>
    </w:p>
    <w:p w14:paraId="4E8EE37C" w14:textId="5AA35A8C" w:rsidR="00121FB4" w:rsidRPr="008306AB" w:rsidRDefault="00121FB4" w:rsidP="00416BD7">
      <w:pPr>
        <w:pStyle w:val="CMD"/>
        <w:rPr>
          <w:lang w:val="en-US"/>
        </w:rPr>
      </w:pPr>
      <w:r w:rsidRPr="008306AB">
        <w:rPr>
          <w:lang w:val="en-US"/>
        </w:rPr>
        <w:t xml:space="preserve"> </w:t>
      </w:r>
      <w:proofErr w:type="spellStart"/>
      <w:proofErr w:type="gramStart"/>
      <w:r w:rsidRPr="008306AB">
        <w:rPr>
          <w:lang w:val="en-US"/>
        </w:rPr>
        <w:t>ip</w:t>
      </w:r>
      <w:proofErr w:type="spellEnd"/>
      <w:proofErr w:type="gramEnd"/>
      <w:r w:rsidRPr="008306AB">
        <w:rPr>
          <w:lang w:val="en-US"/>
        </w:rPr>
        <w:t xml:space="preserve"> address 209.165.200.225 255.255.255.252</w:t>
      </w:r>
    </w:p>
    <w:p w14:paraId="29457852" w14:textId="6925A479" w:rsidR="001C2F56" w:rsidRPr="008306AB" w:rsidRDefault="001C2F56" w:rsidP="00121FB4">
      <w:pPr>
        <w:pStyle w:val="CMD"/>
        <w:rPr>
          <w:lang w:val="en-US"/>
        </w:rPr>
      </w:pPr>
      <w:r w:rsidRPr="008306AB">
        <w:rPr>
          <w:lang w:val="en-US"/>
        </w:rPr>
        <w:t xml:space="preserve"> </w:t>
      </w:r>
      <w:proofErr w:type="gramStart"/>
      <w:r w:rsidRPr="008306AB">
        <w:rPr>
          <w:lang w:val="en-US"/>
        </w:rPr>
        <w:t>no</w:t>
      </w:r>
      <w:proofErr w:type="gramEnd"/>
      <w:r w:rsidRPr="008306AB">
        <w:rPr>
          <w:lang w:val="en-US"/>
        </w:rPr>
        <w:t xml:space="preserve"> shutdown</w:t>
      </w:r>
    </w:p>
    <w:p w14:paraId="0515785C" w14:textId="40AC989C" w:rsidR="00121FB4" w:rsidRPr="008306AB" w:rsidRDefault="00121FB4" w:rsidP="00562AFE">
      <w:pPr>
        <w:pStyle w:val="BodyTextL50"/>
        <w:keepNext/>
        <w:rPr>
          <w:b/>
          <w:lang w:val="en-US"/>
        </w:rPr>
      </w:pPr>
      <w:r>
        <w:rPr>
          <w:b/>
        </w:rPr>
        <w:t>Шлюз</w:t>
      </w:r>
      <w:r w:rsidRPr="008306AB">
        <w:rPr>
          <w:b/>
          <w:lang w:val="en-US"/>
        </w:rPr>
        <w:t>:</w:t>
      </w:r>
    </w:p>
    <w:p w14:paraId="23B70E4E" w14:textId="4E60A683" w:rsidR="00121FB4" w:rsidRPr="008306AB" w:rsidRDefault="00121FB4" w:rsidP="00121FB4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hostname</w:t>
      </w:r>
      <w:proofErr w:type="gramEnd"/>
      <w:r w:rsidRPr="008306AB">
        <w:rPr>
          <w:lang w:val="en-US"/>
        </w:rPr>
        <w:t xml:space="preserve"> Gateway</w:t>
      </w:r>
    </w:p>
    <w:p w14:paraId="1850B715" w14:textId="4E1A22CD" w:rsidR="00121FB4" w:rsidRPr="008306AB" w:rsidRDefault="00121FB4" w:rsidP="00121FB4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no</w:t>
      </w:r>
      <w:proofErr w:type="gramEnd"/>
      <w:r w:rsidRPr="008306AB">
        <w:rPr>
          <w:lang w:val="en-US"/>
        </w:rPr>
        <w:t xml:space="preserve"> </w:t>
      </w:r>
      <w:proofErr w:type="spellStart"/>
      <w:r w:rsidRPr="008306AB">
        <w:rPr>
          <w:lang w:val="en-US"/>
        </w:rPr>
        <w:t>ip</w:t>
      </w:r>
      <w:proofErr w:type="spellEnd"/>
      <w:r w:rsidRPr="008306AB">
        <w:rPr>
          <w:lang w:val="en-US"/>
        </w:rPr>
        <w:t xml:space="preserve"> domain lookup</w:t>
      </w:r>
    </w:p>
    <w:p w14:paraId="0C43785F" w14:textId="77777777" w:rsidR="00121FB4" w:rsidRPr="008306AB" w:rsidRDefault="00121FB4" w:rsidP="00121FB4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interface</w:t>
      </w:r>
      <w:proofErr w:type="gramEnd"/>
      <w:r w:rsidRPr="008306AB">
        <w:rPr>
          <w:lang w:val="en-US"/>
        </w:rPr>
        <w:t xml:space="preserve"> GigabitEthernet0/1</w:t>
      </w:r>
    </w:p>
    <w:p w14:paraId="136D90C2" w14:textId="77777777" w:rsidR="00121FB4" w:rsidRPr="008306AB" w:rsidRDefault="00121FB4" w:rsidP="00121FB4">
      <w:pPr>
        <w:pStyle w:val="CMD"/>
        <w:rPr>
          <w:lang w:val="en-US"/>
        </w:rPr>
      </w:pPr>
      <w:r w:rsidRPr="008306AB">
        <w:rPr>
          <w:lang w:val="en-US"/>
        </w:rPr>
        <w:t xml:space="preserve"> </w:t>
      </w:r>
      <w:proofErr w:type="spellStart"/>
      <w:proofErr w:type="gramStart"/>
      <w:r w:rsidRPr="008306AB">
        <w:rPr>
          <w:lang w:val="en-US"/>
        </w:rPr>
        <w:t>ip</w:t>
      </w:r>
      <w:proofErr w:type="spellEnd"/>
      <w:proofErr w:type="gramEnd"/>
      <w:r w:rsidRPr="008306AB">
        <w:rPr>
          <w:lang w:val="en-US"/>
        </w:rPr>
        <w:t xml:space="preserve"> address 192.168.1.254 255.255.255.0</w:t>
      </w:r>
    </w:p>
    <w:p w14:paraId="5BB6014A" w14:textId="6D571773" w:rsidR="00121FB4" w:rsidRPr="008306AB" w:rsidRDefault="00121FB4" w:rsidP="00121FB4">
      <w:pPr>
        <w:pStyle w:val="CMD"/>
        <w:rPr>
          <w:lang w:val="en-US"/>
        </w:rPr>
      </w:pPr>
      <w:r w:rsidRPr="008306AB">
        <w:rPr>
          <w:lang w:val="en-US"/>
        </w:rPr>
        <w:t xml:space="preserve"> </w:t>
      </w:r>
      <w:proofErr w:type="spellStart"/>
      <w:proofErr w:type="gramStart"/>
      <w:r w:rsidRPr="008306AB">
        <w:rPr>
          <w:lang w:val="en-US"/>
        </w:rPr>
        <w:t>ip</w:t>
      </w:r>
      <w:proofErr w:type="spellEnd"/>
      <w:proofErr w:type="gramEnd"/>
      <w:r w:rsidRPr="008306AB">
        <w:rPr>
          <w:lang w:val="en-US"/>
        </w:rPr>
        <w:t xml:space="preserve"> </w:t>
      </w:r>
      <w:proofErr w:type="spellStart"/>
      <w:r w:rsidRPr="008306AB">
        <w:rPr>
          <w:lang w:val="en-US"/>
        </w:rPr>
        <w:t>nat</w:t>
      </w:r>
      <w:proofErr w:type="spellEnd"/>
      <w:r w:rsidRPr="008306AB">
        <w:rPr>
          <w:lang w:val="en-US"/>
        </w:rPr>
        <w:t xml:space="preserve"> inside</w:t>
      </w:r>
    </w:p>
    <w:p w14:paraId="412B80BA" w14:textId="4C1F4D29" w:rsidR="00121FB4" w:rsidRPr="008306AB" w:rsidRDefault="00121FB4" w:rsidP="00121FB4">
      <w:pPr>
        <w:pStyle w:val="CMD"/>
        <w:rPr>
          <w:lang w:val="en-US"/>
        </w:rPr>
      </w:pPr>
      <w:r w:rsidRPr="008306AB">
        <w:rPr>
          <w:lang w:val="en-US"/>
        </w:rPr>
        <w:t xml:space="preserve"> </w:t>
      </w:r>
      <w:proofErr w:type="gramStart"/>
      <w:r w:rsidRPr="008306AB">
        <w:rPr>
          <w:lang w:val="en-US"/>
        </w:rPr>
        <w:t>no</w:t>
      </w:r>
      <w:proofErr w:type="gramEnd"/>
      <w:r w:rsidRPr="008306AB">
        <w:rPr>
          <w:lang w:val="en-US"/>
        </w:rPr>
        <w:t xml:space="preserve"> shutdown</w:t>
      </w:r>
    </w:p>
    <w:p w14:paraId="6D81F124" w14:textId="77777777" w:rsidR="00121FB4" w:rsidRPr="008306AB" w:rsidRDefault="00121FB4" w:rsidP="00121FB4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interface</w:t>
      </w:r>
      <w:proofErr w:type="gramEnd"/>
      <w:r w:rsidRPr="008306AB">
        <w:rPr>
          <w:lang w:val="en-US"/>
        </w:rPr>
        <w:t xml:space="preserve"> Serial0/0/1</w:t>
      </w:r>
    </w:p>
    <w:p w14:paraId="2D0CF6C7" w14:textId="77777777" w:rsidR="00121FB4" w:rsidRPr="008306AB" w:rsidRDefault="00121FB4" w:rsidP="00121FB4">
      <w:pPr>
        <w:pStyle w:val="CMD"/>
        <w:rPr>
          <w:lang w:val="en-US"/>
        </w:rPr>
      </w:pPr>
      <w:r w:rsidRPr="008306AB">
        <w:rPr>
          <w:lang w:val="en-US"/>
        </w:rPr>
        <w:t xml:space="preserve"> </w:t>
      </w:r>
      <w:proofErr w:type="spellStart"/>
      <w:proofErr w:type="gramStart"/>
      <w:r w:rsidRPr="008306AB">
        <w:rPr>
          <w:lang w:val="en-US"/>
        </w:rPr>
        <w:t>ip</w:t>
      </w:r>
      <w:proofErr w:type="spellEnd"/>
      <w:proofErr w:type="gramEnd"/>
      <w:r w:rsidRPr="008306AB">
        <w:rPr>
          <w:lang w:val="en-US"/>
        </w:rPr>
        <w:t xml:space="preserve"> address 209.165.200.226 255.255.255.252</w:t>
      </w:r>
    </w:p>
    <w:p w14:paraId="3CF6336A" w14:textId="6563FE24" w:rsidR="00121FB4" w:rsidRPr="008306AB" w:rsidRDefault="00121FB4" w:rsidP="00121FB4">
      <w:pPr>
        <w:pStyle w:val="CMD"/>
        <w:rPr>
          <w:lang w:val="en-US"/>
        </w:rPr>
      </w:pPr>
      <w:r w:rsidRPr="008306AB">
        <w:rPr>
          <w:lang w:val="en-US"/>
        </w:rPr>
        <w:t xml:space="preserve"> </w:t>
      </w:r>
      <w:proofErr w:type="spellStart"/>
      <w:proofErr w:type="gramStart"/>
      <w:r w:rsidRPr="008306AB">
        <w:rPr>
          <w:lang w:val="en-US"/>
        </w:rPr>
        <w:t>ip</w:t>
      </w:r>
      <w:proofErr w:type="spellEnd"/>
      <w:proofErr w:type="gramEnd"/>
      <w:r w:rsidRPr="008306AB">
        <w:rPr>
          <w:lang w:val="en-US"/>
        </w:rPr>
        <w:t xml:space="preserve"> </w:t>
      </w:r>
      <w:proofErr w:type="spellStart"/>
      <w:r w:rsidRPr="008306AB">
        <w:rPr>
          <w:lang w:val="en-US"/>
        </w:rPr>
        <w:t>nat</w:t>
      </w:r>
      <w:proofErr w:type="spellEnd"/>
      <w:r w:rsidRPr="008306AB">
        <w:rPr>
          <w:lang w:val="en-US"/>
        </w:rPr>
        <w:t xml:space="preserve"> outside</w:t>
      </w:r>
    </w:p>
    <w:p w14:paraId="4819A0B7" w14:textId="5B5FDDD2" w:rsidR="00121FB4" w:rsidRPr="008306AB" w:rsidRDefault="00121FB4" w:rsidP="00121FB4">
      <w:pPr>
        <w:pStyle w:val="CMD"/>
        <w:rPr>
          <w:lang w:val="en-US"/>
        </w:rPr>
      </w:pPr>
      <w:r w:rsidRPr="008306AB">
        <w:rPr>
          <w:lang w:val="en-US"/>
        </w:rPr>
        <w:t xml:space="preserve"> </w:t>
      </w:r>
      <w:proofErr w:type="gramStart"/>
      <w:r w:rsidRPr="008306AB">
        <w:rPr>
          <w:lang w:val="en-US"/>
        </w:rPr>
        <w:t>no</w:t>
      </w:r>
      <w:proofErr w:type="gramEnd"/>
      <w:r w:rsidRPr="008306AB">
        <w:rPr>
          <w:lang w:val="en-US"/>
        </w:rPr>
        <w:t xml:space="preserve"> shutdown</w:t>
      </w:r>
    </w:p>
    <w:p w14:paraId="22439FF4" w14:textId="77777777" w:rsidR="00121FB4" w:rsidRPr="008306AB" w:rsidRDefault="00121FB4" w:rsidP="00121FB4">
      <w:pPr>
        <w:pStyle w:val="CMD"/>
        <w:rPr>
          <w:lang w:val="en-US"/>
        </w:rPr>
      </w:pPr>
      <w:proofErr w:type="spellStart"/>
      <w:proofErr w:type="gramStart"/>
      <w:r w:rsidRPr="008306AB">
        <w:rPr>
          <w:lang w:val="en-US"/>
        </w:rPr>
        <w:t>ip</w:t>
      </w:r>
      <w:proofErr w:type="spellEnd"/>
      <w:proofErr w:type="gramEnd"/>
      <w:r w:rsidRPr="008306AB">
        <w:rPr>
          <w:lang w:val="en-US"/>
        </w:rPr>
        <w:t xml:space="preserve"> </w:t>
      </w:r>
      <w:proofErr w:type="spellStart"/>
      <w:r w:rsidRPr="008306AB">
        <w:rPr>
          <w:lang w:val="en-US"/>
        </w:rPr>
        <w:t>nat</w:t>
      </w:r>
      <w:proofErr w:type="spellEnd"/>
      <w:r w:rsidRPr="008306AB">
        <w:rPr>
          <w:lang w:val="en-US"/>
        </w:rPr>
        <w:t xml:space="preserve"> inside source list 1 interface Serial0/0/1 overload</w:t>
      </w:r>
    </w:p>
    <w:p w14:paraId="1A376D11" w14:textId="5DC0F549" w:rsidR="00121FB4" w:rsidRDefault="00121FB4" w:rsidP="00121FB4">
      <w:pPr>
        <w:pStyle w:val="CMD"/>
      </w:pPr>
      <w:r>
        <w:t>access-list 1 permit 192.168.1.0 0.0.0.255</w:t>
      </w:r>
    </w:p>
    <w:p w14:paraId="64F6776B" w14:textId="588242FD" w:rsidR="00121FB4" w:rsidRDefault="00121FB4" w:rsidP="008306AB">
      <w:pPr>
        <w:pStyle w:val="SubStepAlpha"/>
        <w:numPr>
          <w:ilvl w:val="2"/>
          <w:numId w:val="10"/>
        </w:numPr>
      </w:pPr>
      <w:r>
        <w:t>Сохраните текущую конфигурацию в файл загрузочной конфигурации.</w:t>
      </w:r>
    </w:p>
    <w:p w14:paraId="3C4E6B35" w14:textId="77777777" w:rsidR="006B6671" w:rsidRDefault="00A52F8D" w:rsidP="008306AB">
      <w:pPr>
        <w:pStyle w:val="PartHead"/>
        <w:numPr>
          <w:ilvl w:val="0"/>
          <w:numId w:val="8"/>
        </w:numPr>
        <w:tabs>
          <w:tab w:val="clear" w:pos="1080"/>
        </w:tabs>
        <w:ind w:left="1440" w:hanging="1440"/>
      </w:pPr>
      <w:r>
        <w:t>Обнаружение сетевых ресурсов с помощью протокола CDP</w:t>
      </w:r>
    </w:p>
    <w:p w14:paraId="2773A633" w14:textId="57725F37" w:rsidR="00CA3DC7" w:rsidRDefault="00560739" w:rsidP="00CA3DC7">
      <w:pPr>
        <w:pStyle w:val="BodyTextL25"/>
      </w:pPr>
      <w:r>
        <w:t>На устройствах Cisco протокол CDP включен по умолчанию. Воспользуйтесь CDP, чтобы обнаружить порты, к которым подключены кабели.</w:t>
      </w:r>
    </w:p>
    <w:p w14:paraId="2FFB3693" w14:textId="77777777" w:rsidR="00A52F8D" w:rsidRDefault="00E84B6D" w:rsidP="008306AB">
      <w:pPr>
        <w:pStyle w:val="SubStepAlpha"/>
        <w:numPr>
          <w:ilvl w:val="2"/>
          <w:numId w:val="11"/>
        </w:numPr>
      </w:pPr>
      <w:r>
        <w:t xml:space="preserve">На маршрутизаторе Gateway введите команду </w:t>
      </w:r>
      <w:r>
        <w:rPr>
          <w:b/>
        </w:rPr>
        <w:t>show cdp</w:t>
      </w:r>
      <w:r>
        <w:t xml:space="preserve"> в исполнительском режиме, чтобы убедиться в том, что на маршрутизаторе включен протокол CDP.</w:t>
      </w:r>
    </w:p>
    <w:p w14:paraId="53696E88" w14:textId="77777777" w:rsidR="00BE2FC8" w:rsidRPr="008306AB" w:rsidRDefault="00BE2FC8" w:rsidP="00BE2FC8">
      <w:pPr>
        <w:pStyle w:val="CMD"/>
        <w:rPr>
          <w:lang w:val="en-US"/>
        </w:rPr>
      </w:pPr>
      <w:r w:rsidRPr="008306AB">
        <w:rPr>
          <w:lang w:val="en-US"/>
        </w:rPr>
        <w:t xml:space="preserve">Gateway#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cdp</w:t>
      </w:r>
      <w:proofErr w:type="spellEnd"/>
    </w:p>
    <w:p w14:paraId="0EC23C0A" w14:textId="77777777" w:rsidR="00BE2FC8" w:rsidRPr="008306AB" w:rsidRDefault="00BE2FC8" w:rsidP="00BE2FC8">
      <w:pPr>
        <w:pStyle w:val="CMD"/>
        <w:rPr>
          <w:lang w:val="en-US"/>
        </w:rPr>
      </w:pPr>
      <w:r w:rsidRPr="008306AB">
        <w:rPr>
          <w:lang w:val="en-US"/>
        </w:rPr>
        <w:t>Global CDP information:</w:t>
      </w:r>
    </w:p>
    <w:p w14:paraId="4C85FCEF" w14:textId="77777777" w:rsidR="00BE2FC8" w:rsidRPr="008306AB" w:rsidRDefault="00BE2FC8" w:rsidP="00BE2FC8">
      <w:pPr>
        <w:pStyle w:val="CMD"/>
        <w:rPr>
          <w:lang w:val="en-US"/>
        </w:rPr>
      </w:pPr>
      <w:r w:rsidRPr="008306AB">
        <w:rPr>
          <w:lang w:val="en-US"/>
        </w:rPr>
        <w:t xml:space="preserve">        Sending CDP packets every 60 seconds</w:t>
      </w:r>
    </w:p>
    <w:p w14:paraId="4B454A98" w14:textId="77777777" w:rsidR="00BE2FC8" w:rsidRPr="008306AB" w:rsidRDefault="00BE2FC8" w:rsidP="00BE2FC8">
      <w:pPr>
        <w:pStyle w:val="CMD"/>
        <w:rPr>
          <w:lang w:val="en-US"/>
        </w:rPr>
      </w:pPr>
      <w:r w:rsidRPr="008306AB">
        <w:rPr>
          <w:lang w:val="en-US"/>
        </w:rPr>
        <w:t xml:space="preserve">        Sending a </w:t>
      </w:r>
      <w:proofErr w:type="spell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value of 180 seconds</w:t>
      </w:r>
    </w:p>
    <w:p w14:paraId="3C4B8708" w14:textId="77777777" w:rsidR="00BE2FC8" w:rsidRDefault="00BE2FC8" w:rsidP="00BE2FC8">
      <w:pPr>
        <w:pStyle w:val="CMD"/>
      </w:pPr>
      <w:r w:rsidRPr="008306AB">
        <w:rPr>
          <w:lang w:val="en-US"/>
        </w:rPr>
        <w:t xml:space="preserve">        </w:t>
      </w:r>
      <w:r>
        <w:t>Sending CDPv2 advertisements is  enabled</w:t>
      </w:r>
    </w:p>
    <w:p w14:paraId="38880144" w14:textId="4F521130" w:rsidR="00CA694E" w:rsidRDefault="00CA3DC7" w:rsidP="00CA3DC7">
      <w:pPr>
        <w:pStyle w:val="BodyTextL50"/>
        <w:keepNext/>
      </w:pPr>
      <w:r>
        <w:t>С какой периодичностью отправляются пакеты CDP?</w:t>
      </w:r>
    </w:p>
    <w:p w14:paraId="54A572DB" w14:textId="77777777" w:rsidR="00CA3DC7" w:rsidRDefault="00CA3DC7" w:rsidP="00CA3DC7">
      <w:pPr>
        <w:pStyle w:val="BodyTextL50"/>
      </w:pPr>
      <w:r>
        <w:t>____________________________________________________________________________________</w:t>
      </w:r>
    </w:p>
    <w:p w14:paraId="324669BE" w14:textId="5020FC1D" w:rsidR="00844132" w:rsidRDefault="00844132" w:rsidP="00844132">
      <w:pPr>
        <w:pStyle w:val="BodyTextL50"/>
      </w:pPr>
      <w:r>
        <w:t xml:space="preserve">Если на маршрутизаторе шлюза отключен протокол CDP, включите его. Для этого выполните команду </w:t>
      </w:r>
      <w:r>
        <w:rPr>
          <w:b/>
        </w:rPr>
        <w:t>cdp run</w:t>
      </w:r>
      <w:r>
        <w:t xml:space="preserve"> в режиме глобальной настройки.</w:t>
      </w:r>
    </w:p>
    <w:p w14:paraId="712C3E15" w14:textId="61943883" w:rsidR="00844132" w:rsidRPr="008306AB" w:rsidRDefault="00844132" w:rsidP="00844132">
      <w:pPr>
        <w:pStyle w:val="CMD"/>
        <w:rPr>
          <w:b/>
          <w:lang w:val="en-US"/>
        </w:rPr>
      </w:pPr>
      <w:proofErr w:type="gramStart"/>
      <w:r w:rsidRPr="008306AB">
        <w:rPr>
          <w:lang w:val="en-US"/>
        </w:rPr>
        <w:t>Gateway(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)# </w:t>
      </w:r>
      <w:proofErr w:type="spellStart"/>
      <w:r w:rsidRPr="008306AB">
        <w:rPr>
          <w:b/>
          <w:lang w:val="en-US"/>
        </w:rPr>
        <w:t>cdp</w:t>
      </w:r>
      <w:proofErr w:type="spellEnd"/>
      <w:r w:rsidRPr="008306AB">
        <w:rPr>
          <w:b/>
          <w:lang w:val="en-US"/>
        </w:rPr>
        <w:t xml:space="preserve"> run</w:t>
      </w:r>
    </w:p>
    <w:p w14:paraId="29A3B7BD" w14:textId="2A0E2EBC" w:rsidR="00844132" w:rsidRPr="008306AB" w:rsidRDefault="00844132" w:rsidP="00844132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Gateway(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)# </w:t>
      </w:r>
      <w:r w:rsidRPr="008306AB">
        <w:rPr>
          <w:b/>
          <w:lang w:val="en-US"/>
        </w:rPr>
        <w:t>end</w:t>
      </w:r>
    </w:p>
    <w:p w14:paraId="7D2AA2D5" w14:textId="1515DF18" w:rsidR="00CD6DE6" w:rsidRDefault="00844132" w:rsidP="008306AB">
      <w:pPr>
        <w:pStyle w:val="SubStepAlpha"/>
        <w:numPr>
          <w:ilvl w:val="2"/>
          <w:numId w:val="11"/>
        </w:numPr>
      </w:pPr>
      <w:r>
        <w:lastRenderedPageBreak/>
        <w:t xml:space="preserve">Выполните команду </w:t>
      </w:r>
      <w:r>
        <w:rPr>
          <w:b/>
        </w:rPr>
        <w:t>show cdp interface</w:t>
      </w:r>
      <w:r>
        <w:t>, чтобы отобразить список интерфейсов, участвующих в объявлениях CDP.</w:t>
      </w:r>
    </w:p>
    <w:p w14:paraId="67B5D131" w14:textId="77777777" w:rsidR="00351315" w:rsidRPr="008306AB" w:rsidRDefault="00351315" w:rsidP="00351315">
      <w:pPr>
        <w:pStyle w:val="CMD"/>
        <w:rPr>
          <w:lang w:val="en-US"/>
        </w:rPr>
      </w:pPr>
      <w:r w:rsidRPr="008306AB">
        <w:rPr>
          <w:lang w:val="en-US"/>
        </w:rPr>
        <w:t xml:space="preserve">Gateway#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cdp</w:t>
      </w:r>
      <w:proofErr w:type="spellEnd"/>
      <w:r w:rsidRPr="008306AB">
        <w:rPr>
          <w:b/>
          <w:lang w:val="en-US"/>
        </w:rPr>
        <w:t xml:space="preserve"> interface</w:t>
      </w:r>
    </w:p>
    <w:p w14:paraId="410BC754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>Embedded-Service-Engine0/0 is administratively down, line protocol is down</w:t>
      </w:r>
    </w:p>
    <w:p w14:paraId="7BEAAC5E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Encapsulation ARPA</w:t>
      </w:r>
    </w:p>
    <w:p w14:paraId="74E37D98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Sending CDP packets every 60 seconds</w:t>
      </w:r>
    </w:p>
    <w:p w14:paraId="56561C57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</w:t>
      </w:r>
      <w:proofErr w:type="spell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is 180 seconds</w:t>
      </w:r>
    </w:p>
    <w:p w14:paraId="408A13A4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>GigabitEthernet0/0 is administratively down, line protocol is down</w:t>
      </w:r>
    </w:p>
    <w:p w14:paraId="0C2052D9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Encapsulation ARPA</w:t>
      </w:r>
    </w:p>
    <w:p w14:paraId="4F170142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Sending CDP packets every 60 seconds</w:t>
      </w:r>
    </w:p>
    <w:p w14:paraId="4098242F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</w:t>
      </w:r>
      <w:proofErr w:type="spell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is 180 seconds</w:t>
      </w:r>
    </w:p>
    <w:p w14:paraId="27B0E56F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>GigabitEthernet0/1 is up, line protocol is up</w:t>
      </w:r>
    </w:p>
    <w:p w14:paraId="485E9C4E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Encapsulation ARPA</w:t>
      </w:r>
    </w:p>
    <w:p w14:paraId="709F3306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Sending CDP packets every 60 seconds</w:t>
      </w:r>
    </w:p>
    <w:p w14:paraId="26757374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</w:t>
      </w:r>
      <w:proofErr w:type="spell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is 180 seconds</w:t>
      </w:r>
    </w:p>
    <w:p w14:paraId="02DAEFCD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>Serial0/0/0 is administratively down, line protocol is down</w:t>
      </w:r>
    </w:p>
    <w:p w14:paraId="242E49F7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Encapsulation HDLC</w:t>
      </w:r>
    </w:p>
    <w:p w14:paraId="1ED84EF1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Sending CDP packets every 60 seconds</w:t>
      </w:r>
    </w:p>
    <w:p w14:paraId="6B594598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</w:t>
      </w:r>
      <w:proofErr w:type="spell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is 180 seconds</w:t>
      </w:r>
    </w:p>
    <w:p w14:paraId="5ACFD473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>Serial0/0/1 is up, line protocol is up</w:t>
      </w:r>
    </w:p>
    <w:p w14:paraId="72161FE8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Encapsulation HDLC</w:t>
      </w:r>
    </w:p>
    <w:p w14:paraId="55D30935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Sending CDP packets every 60 seconds</w:t>
      </w:r>
    </w:p>
    <w:p w14:paraId="6EE93C75" w14:textId="648F49E8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</w:t>
      </w:r>
      <w:proofErr w:type="spell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is 180 seconds</w:t>
      </w:r>
    </w:p>
    <w:p w14:paraId="6813357A" w14:textId="77777777" w:rsidR="00844132" w:rsidRPr="008306AB" w:rsidRDefault="00844132" w:rsidP="00844132">
      <w:pPr>
        <w:pStyle w:val="CMD"/>
        <w:rPr>
          <w:lang w:val="en-US"/>
        </w:rPr>
      </w:pPr>
    </w:p>
    <w:p w14:paraId="04C14979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</w:t>
      </w:r>
      <w:proofErr w:type="spellStart"/>
      <w:proofErr w:type="gramStart"/>
      <w:r w:rsidRPr="008306AB">
        <w:rPr>
          <w:lang w:val="en-US"/>
        </w:rPr>
        <w:t>cdp</w:t>
      </w:r>
      <w:proofErr w:type="spellEnd"/>
      <w:proofErr w:type="gramEnd"/>
      <w:r w:rsidRPr="008306AB">
        <w:rPr>
          <w:lang w:val="en-US"/>
        </w:rPr>
        <w:t xml:space="preserve"> enabled interfaces : 5</w:t>
      </w:r>
    </w:p>
    <w:p w14:paraId="062C48E7" w14:textId="77777777" w:rsidR="00844132" w:rsidRPr="00D071F0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</w:t>
      </w:r>
      <w:r w:rsidRPr="00D071F0">
        <w:rPr>
          <w:lang w:val="en-US"/>
        </w:rPr>
        <w:t>interfaces up          : 2</w:t>
      </w:r>
    </w:p>
    <w:p w14:paraId="28A93DEF" w14:textId="77777777" w:rsidR="00844132" w:rsidRDefault="00844132" w:rsidP="00844132">
      <w:pPr>
        <w:pStyle w:val="CMD"/>
      </w:pPr>
      <w:r w:rsidRPr="00D071F0">
        <w:rPr>
          <w:lang w:val="en-US"/>
        </w:rPr>
        <w:t xml:space="preserve"> </w:t>
      </w:r>
      <w:r>
        <w:t>interfaces down        : 3</w:t>
      </w:r>
    </w:p>
    <w:p w14:paraId="168417BC" w14:textId="27DBFDFB" w:rsidR="00844132" w:rsidRDefault="00844132" w:rsidP="00562AFE">
      <w:pPr>
        <w:pStyle w:val="BodyTextL50"/>
        <w:keepNext/>
      </w:pPr>
      <w:r>
        <w:t>Сколько интерфейсов участвует в объявлениях CDP? Какие из них активны?</w:t>
      </w:r>
    </w:p>
    <w:p w14:paraId="43F76E40" w14:textId="6092E4E2" w:rsidR="00844132" w:rsidRDefault="00844132" w:rsidP="00844132">
      <w:pPr>
        <w:pStyle w:val="BodyTextL50"/>
      </w:pPr>
      <w:r>
        <w:t>____________________________________________________________________________________</w:t>
      </w:r>
    </w:p>
    <w:p w14:paraId="2CD6F39C" w14:textId="09620BF1" w:rsidR="00844132" w:rsidRDefault="00844132" w:rsidP="008306AB">
      <w:pPr>
        <w:pStyle w:val="SubStepAlpha"/>
        <w:numPr>
          <w:ilvl w:val="2"/>
          <w:numId w:val="11"/>
        </w:numPr>
      </w:pPr>
      <w:r>
        <w:t xml:space="preserve">Выполните команду </w:t>
      </w:r>
      <w:r>
        <w:rPr>
          <w:b/>
        </w:rPr>
        <w:t>show cdp neighbors</w:t>
      </w:r>
      <w:r>
        <w:t>, чтобы определить соседей CDP.</w:t>
      </w:r>
    </w:p>
    <w:p w14:paraId="4D4C7D2A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Gateway#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cdp</w:t>
      </w:r>
      <w:proofErr w:type="spellEnd"/>
      <w:r w:rsidRPr="008306AB">
        <w:rPr>
          <w:b/>
          <w:lang w:val="en-US"/>
        </w:rPr>
        <w:t xml:space="preserve"> neighbors</w:t>
      </w:r>
    </w:p>
    <w:p w14:paraId="0A6A97C4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>Capability Codes: R - Router, T - Trans Bridge, B - Source Route Bridge</w:t>
      </w:r>
    </w:p>
    <w:p w14:paraId="364CF612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                S - Switch, H - Host, I - IGMP, r - Repeater, </w:t>
      </w:r>
      <w:proofErr w:type="gramStart"/>
      <w:r w:rsidRPr="008306AB">
        <w:rPr>
          <w:lang w:val="en-US"/>
        </w:rPr>
        <w:t>P</w:t>
      </w:r>
      <w:proofErr w:type="gramEnd"/>
      <w:r w:rsidRPr="008306AB">
        <w:rPr>
          <w:lang w:val="en-US"/>
        </w:rPr>
        <w:t xml:space="preserve"> - Phone,</w:t>
      </w:r>
    </w:p>
    <w:p w14:paraId="4188EF66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                  D - Remote, C - CVTA, M - Two-port Mac Relay</w:t>
      </w:r>
    </w:p>
    <w:p w14:paraId="3D54F43F" w14:textId="77777777" w:rsidR="00844132" w:rsidRPr="008306AB" w:rsidRDefault="00844132" w:rsidP="00844132">
      <w:pPr>
        <w:pStyle w:val="CMD"/>
        <w:rPr>
          <w:lang w:val="en-US"/>
        </w:rPr>
      </w:pPr>
    </w:p>
    <w:p w14:paraId="7F2AE6B4" w14:textId="77777777" w:rsidR="00844132" w:rsidRPr="008306AB" w:rsidRDefault="00844132" w:rsidP="00844132">
      <w:pPr>
        <w:pStyle w:val="CMD"/>
        <w:rPr>
          <w:lang w:val="en-US"/>
        </w:rPr>
      </w:pPr>
      <w:r w:rsidRPr="008306AB">
        <w:rPr>
          <w:lang w:val="en-US"/>
        </w:rPr>
        <w:t xml:space="preserve">Device ID        Local </w:t>
      </w:r>
      <w:proofErr w:type="spellStart"/>
      <w:r w:rsidRPr="008306AB">
        <w:rPr>
          <w:lang w:val="en-US"/>
        </w:rPr>
        <w:t>Intrfce</w:t>
      </w:r>
      <w:proofErr w:type="spellEnd"/>
      <w:r w:rsidRPr="008306AB">
        <w:rPr>
          <w:lang w:val="en-US"/>
        </w:rPr>
        <w:t xml:space="preserve">     </w:t>
      </w:r>
      <w:proofErr w:type="spellStart"/>
      <w:r w:rsidRPr="008306AB">
        <w:rPr>
          <w:lang w:val="en-US"/>
        </w:rPr>
        <w:t>Holdtme</w:t>
      </w:r>
      <w:proofErr w:type="spellEnd"/>
      <w:r w:rsidRPr="008306AB">
        <w:rPr>
          <w:lang w:val="en-US"/>
        </w:rPr>
        <w:t xml:space="preserve">    </w:t>
      </w:r>
      <w:proofErr w:type="gramStart"/>
      <w:r w:rsidRPr="008306AB">
        <w:rPr>
          <w:lang w:val="en-US"/>
        </w:rPr>
        <w:t>Capability  Platform</w:t>
      </w:r>
      <w:proofErr w:type="gramEnd"/>
      <w:r w:rsidRPr="008306AB">
        <w:rPr>
          <w:lang w:val="en-US"/>
        </w:rPr>
        <w:t xml:space="preserve">  Port ID</w:t>
      </w:r>
    </w:p>
    <w:p w14:paraId="2BE19515" w14:textId="77777777" w:rsidR="00844132" w:rsidRPr="008306AB" w:rsidRDefault="00844132" w:rsidP="00844132">
      <w:pPr>
        <w:pStyle w:val="CMD"/>
        <w:rPr>
          <w:lang w:val="pt-BR"/>
        </w:rPr>
      </w:pPr>
      <w:r w:rsidRPr="008306AB">
        <w:rPr>
          <w:lang w:val="pt-BR"/>
        </w:rPr>
        <w:t>ISP              Ser 0/0/1         158            R B S I CISCO1941 Ser 0/0/1</w:t>
      </w:r>
    </w:p>
    <w:p w14:paraId="08210CB1" w14:textId="77777777" w:rsidR="00844132" w:rsidRDefault="00844132" w:rsidP="00844132">
      <w:pPr>
        <w:pStyle w:val="CMD"/>
      </w:pPr>
      <w:r>
        <w:t>S3               Gig 0/1           170              S I   WS-C2960- Fas 0/5</w:t>
      </w:r>
    </w:p>
    <w:p w14:paraId="718CE37D" w14:textId="7896B83F" w:rsidR="00844132" w:rsidRDefault="00844132" w:rsidP="008306AB">
      <w:pPr>
        <w:pStyle w:val="SubStepAlpha"/>
        <w:numPr>
          <w:ilvl w:val="2"/>
          <w:numId w:val="11"/>
        </w:numPr>
      </w:pPr>
      <w:r>
        <w:t xml:space="preserve">Чтобы отобразить более подробные сведения о соседях CDP, выполните команду </w:t>
      </w:r>
      <w:r>
        <w:rPr>
          <w:b/>
        </w:rPr>
        <w:t>show cdp neighbors detail</w:t>
      </w:r>
      <w:r>
        <w:t>.</w:t>
      </w:r>
    </w:p>
    <w:p w14:paraId="024BC4CC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 xml:space="preserve">Gateway#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cdp</w:t>
      </w:r>
      <w:proofErr w:type="spellEnd"/>
      <w:r w:rsidRPr="008306AB">
        <w:rPr>
          <w:b/>
          <w:lang w:val="en-US"/>
        </w:rPr>
        <w:t xml:space="preserve"> neighbors detail</w:t>
      </w:r>
    </w:p>
    <w:p w14:paraId="2FC97551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-------------------------</w:t>
      </w:r>
    </w:p>
    <w:p w14:paraId="5EA66889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Device ID: ISP</w:t>
      </w:r>
    </w:p>
    <w:p w14:paraId="310544E2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 xml:space="preserve">Entry </w:t>
      </w:r>
      <w:proofErr w:type="gramStart"/>
      <w:r w:rsidRPr="008306AB">
        <w:rPr>
          <w:lang w:val="en-US"/>
        </w:rPr>
        <w:t>address(</w:t>
      </w:r>
      <w:proofErr w:type="spellStart"/>
      <w:proofErr w:type="gramEnd"/>
      <w:r w:rsidRPr="008306AB">
        <w:rPr>
          <w:lang w:val="en-US"/>
        </w:rPr>
        <w:t>es</w:t>
      </w:r>
      <w:proofErr w:type="spellEnd"/>
      <w:r w:rsidRPr="008306AB">
        <w:rPr>
          <w:lang w:val="en-US"/>
        </w:rPr>
        <w:t>):</w:t>
      </w:r>
    </w:p>
    <w:p w14:paraId="32306845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lastRenderedPageBreak/>
        <w:t xml:space="preserve">  IP address: 209.165.200.225</w:t>
      </w:r>
    </w:p>
    <w:p w14:paraId="061CF490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Platform: Cisco CISCO1941/K9</w:t>
      </w:r>
      <w:proofErr w:type="gramStart"/>
      <w:r w:rsidRPr="008306AB">
        <w:rPr>
          <w:lang w:val="en-US"/>
        </w:rPr>
        <w:t>,  Capabilities</w:t>
      </w:r>
      <w:proofErr w:type="gramEnd"/>
      <w:r w:rsidRPr="008306AB">
        <w:rPr>
          <w:lang w:val="en-US"/>
        </w:rPr>
        <w:t>: Router Source-Route-Bridge Switch IGMP</w:t>
      </w:r>
    </w:p>
    <w:p w14:paraId="1FDEF575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Interface: Serial0/0/1</w:t>
      </w:r>
      <w:proofErr w:type="gramStart"/>
      <w:r w:rsidRPr="008306AB">
        <w:rPr>
          <w:lang w:val="en-US"/>
        </w:rPr>
        <w:t>,  Port</w:t>
      </w:r>
      <w:proofErr w:type="gramEnd"/>
      <w:r w:rsidRPr="008306AB">
        <w:rPr>
          <w:lang w:val="en-US"/>
        </w:rPr>
        <w:t xml:space="preserve"> ID (outgoing port): Serial0/0/1</w:t>
      </w:r>
    </w:p>
    <w:p w14:paraId="477B455F" w14:textId="77777777" w:rsidR="00E64B06" w:rsidRPr="008306AB" w:rsidRDefault="00E64B06" w:rsidP="00E64B06">
      <w:pPr>
        <w:pStyle w:val="CMD"/>
        <w:rPr>
          <w:lang w:val="en-US"/>
        </w:rPr>
      </w:pPr>
      <w:proofErr w:type="spellStart"/>
      <w:proofErr w:type="gram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:</w:t>
      </w:r>
      <w:proofErr w:type="gramEnd"/>
      <w:r w:rsidRPr="008306AB">
        <w:rPr>
          <w:lang w:val="en-US"/>
        </w:rPr>
        <w:t xml:space="preserve"> 143 sec</w:t>
      </w:r>
    </w:p>
    <w:p w14:paraId="5F212C5F" w14:textId="77777777" w:rsidR="00E64B06" w:rsidRPr="008306AB" w:rsidRDefault="00E64B06" w:rsidP="00E64B06">
      <w:pPr>
        <w:pStyle w:val="CMD"/>
        <w:rPr>
          <w:lang w:val="en-US"/>
        </w:rPr>
      </w:pPr>
    </w:p>
    <w:p w14:paraId="16B010B5" w14:textId="77777777" w:rsidR="00E64B06" w:rsidRPr="008306AB" w:rsidRDefault="00E64B06" w:rsidP="00E64B06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Version :</w:t>
      </w:r>
      <w:proofErr w:type="gramEnd"/>
    </w:p>
    <w:p w14:paraId="7B7D9B36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Cisco IOS Software, C1900 Software (C1900-UNIVERSALK9-M), Version 15.4(3</w:t>
      </w:r>
      <w:proofErr w:type="gramStart"/>
      <w:r w:rsidRPr="008306AB">
        <w:rPr>
          <w:lang w:val="en-US"/>
        </w:rPr>
        <w:t>)M2</w:t>
      </w:r>
      <w:proofErr w:type="gramEnd"/>
      <w:r w:rsidRPr="008306AB">
        <w:rPr>
          <w:lang w:val="en-US"/>
        </w:rPr>
        <w:t>, RELEASE SOFTWARE (fc2)</w:t>
      </w:r>
    </w:p>
    <w:p w14:paraId="1CB84DF2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Technical Support: http://www.cisco.com/techsupport</w:t>
      </w:r>
    </w:p>
    <w:p w14:paraId="659302F8" w14:textId="77777777" w:rsidR="00E64B06" w:rsidRPr="008306AB" w:rsidRDefault="00E64B06" w:rsidP="00E64B06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Copyright (c) 1986-2015 by Cisco Systems, Inc.</w:t>
      </w:r>
      <w:proofErr w:type="gramEnd"/>
    </w:p>
    <w:p w14:paraId="53E5DDED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 xml:space="preserve">Compiled Fri 06-Feb-15 17:01 by </w:t>
      </w:r>
      <w:proofErr w:type="spellStart"/>
      <w:r w:rsidRPr="008306AB">
        <w:rPr>
          <w:lang w:val="en-US"/>
        </w:rPr>
        <w:t>prod_rel_team</w:t>
      </w:r>
      <w:proofErr w:type="spellEnd"/>
    </w:p>
    <w:p w14:paraId="347FB446" w14:textId="77777777" w:rsidR="00E64B06" w:rsidRPr="008306AB" w:rsidRDefault="00E64B06" w:rsidP="00E64B06">
      <w:pPr>
        <w:pStyle w:val="CMD"/>
        <w:rPr>
          <w:lang w:val="en-US"/>
        </w:rPr>
      </w:pPr>
    </w:p>
    <w:p w14:paraId="2233BFD7" w14:textId="77777777" w:rsidR="00E64B06" w:rsidRPr="008306AB" w:rsidRDefault="00E64B06" w:rsidP="00E64B06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advertisement</w:t>
      </w:r>
      <w:proofErr w:type="gramEnd"/>
      <w:r w:rsidRPr="008306AB">
        <w:rPr>
          <w:lang w:val="en-US"/>
        </w:rPr>
        <w:t xml:space="preserve"> version: 2</w:t>
      </w:r>
    </w:p>
    <w:p w14:paraId="36536FDA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 xml:space="preserve">Management </w:t>
      </w:r>
      <w:proofErr w:type="gramStart"/>
      <w:r w:rsidRPr="008306AB">
        <w:rPr>
          <w:lang w:val="en-US"/>
        </w:rPr>
        <w:t>address(</w:t>
      </w:r>
      <w:proofErr w:type="spellStart"/>
      <w:proofErr w:type="gramEnd"/>
      <w:r w:rsidRPr="008306AB">
        <w:rPr>
          <w:lang w:val="en-US"/>
        </w:rPr>
        <w:t>es</w:t>
      </w:r>
      <w:proofErr w:type="spellEnd"/>
      <w:r w:rsidRPr="008306AB">
        <w:rPr>
          <w:lang w:val="en-US"/>
        </w:rPr>
        <w:t>):</w:t>
      </w:r>
    </w:p>
    <w:p w14:paraId="39F6C261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 xml:space="preserve">  IP address: 209.165.200.225</w:t>
      </w:r>
    </w:p>
    <w:p w14:paraId="4A8BE851" w14:textId="77777777" w:rsidR="00E64B06" w:rsidRPr="008306AB" w:rsidRDefault="00E64B06" w:rsidP="00E64B06">
      <w:pPr>
        <w:pStyle w:val="CMD"/>
        <w:rPr>
          <w:lang w:val="en-US"/>
        </w:rPr>
      </w:pPr>
    </w:p>
    <w:p w14:paraId="745C4689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-------------------------</w:t>
      </w:r>
    </w:p>
    <w:p w14:paraId="130AF12E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Device ID: S3</w:t>
      </w:r>
    </w:p>
    <w:p w14:paraId="25D32B7C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 xml:space="preserve">Entry </w:t>
      </w:r>
      <w:proofErr w:type="gramStart"/>
      <w:r w:rsidRPr="008306AB">
        <w:rPr>
          <w:lang w:val="en-US"/>
        </w:rPr>
        <w:t>address(</w:t>
      </w:r>
      <w:proofErr w:type="spellStart"/>
      <w:proofErr w:type="gramEnd"/>
      <w:r w:rsidRPr="008306AB">
        <w:rPr>
          <w:lang w:val="en-US"/>
        </w:rPr>
        <w:t>es</w:t>
      </w:r>
      <w:proofErr w:type="spellEnd"/>
      <w:r w:rsidRPr="008306AB">
        <w:rPr>
          <w:lang w:val="en-US"/>
        </w:rPr>
        <w:t>):</w:t>
      </w:r>
    </w:p>
    <w:p w14:paraId="3137E93F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Platform: cisco WS-C2960-24TT-L</w:t>
      </w:r>
      <w:proofErr w:type="gramStart"/>
      <w:r w:rsidRPr="008306AB">
        <w:rPr>
          <w:lang w:val="en-US"/>
        </w:rPr>
        <w:t>,  Capabilities</w:t>
      </w:r>
      <w:proofErr w:type="gramEnd"/>
      <w:r w:rsidRPr="008306AB">
        <w:rPr>
          <w:lang w:val="en-US"/>
        </w:rPr>
        <w:t>: Switch IGMP</w:t>
      </w:r>
    </w:p>
    <w:p w14:paraId="48FBEE60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Interface: GigabitEthernet0/1</w:t>
      </w:r>
      <w:proofErr w:type="gramStart"/>
      <w:r w:rsidRPr="008306AB">
        <w:rPr>
          <w:lang w:val="en-US"/>
        </w:rPr>
        <w:t>,  Port</w:t>
      </w:r>
      <w:proofErr w:type="gramEnd"/>
      <w:r w:rsidRPr="008306AB">
        <w:rPr>
          <w:lang w:val="en-US"/>
        </w:rPr>
        <w:t xml:space="preserve"> ID (outgoing port): FastEthernet0/5</w:t>
      </w:r>
    </w:p>
    <w:p w14:paraId="03F4C693" w14:textId="77777777" w:rsidR="00E64B06" w:rsidRPr="008306AB" w:rsidRDefault="00E64B06" w:rsidP="00E64B06">
      <w:pPr>
        <w:pStyle w:val="CMD"/>
        <w:rPr>
          <w:lang w:val="en-US"/>
        </w:rPr>
      </w:pPr>
      <w:proofErr w:type="spellStart"/>
      <w:proofErr w:type="gram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:</w:t>
      </w:r>
      <w:proofErr w:type="gramEnd"/>
      <w:r w:rsidRPr="008306AB">
        <w:rPr>
          <w:lang w:val="en-US"/>
        </w:rPr>
        <w:t xml:space="preserve"> 158 sec</w:t>
      </w:r>
    </w:p>
    <w:p w14:paraId="6072A5E1" w14:textId="77777777" w:rsidR="00E64B06" w:rsidRPr="008306AB" w:rsidRDefault="00E64B06" w:rsidP="00E64B06">
      <w:pPr>
        <w:pStyle w:val="CMD"/>
        <w:rPr>
          <w:lang w:val="en-US"/>
        </w:rPr>
      </w:pPr>
    </w:p>
    <w:p w14:paraId="29529696" w14:textId="77777777" w:rsidR="00E64B06" w:rsidRPr="008306AB" w:rsidRDefault="00E64B06" w:rsidP="00E64B06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Version :</w:t>
      </w:r>
      <w:proofErr w:type="gramEnd"/>
    </w:p>
    <w:p w14:paraId="6067B6E8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Cisco IOS Software, C2960 Software (C2960-LANBASEK9-M), Version 15.0(2</w:t>
      </w:r>
      <w:proofErr w:type="gramStart"/>
      <w:r w:rsidRPr="008306AB">
        <w:rPr>
          <w:lang w:val="en-US"/>
        </w:rPr>
        <w:t>)SE7</w:t>
      </w:r>
      <w:proofErr w:type="gramEnd"/>
      <w:r w:rsidRPr="008306AB">
        <w:rPr>
          <w:lang w:val="en-US"/>
        </w:rPr>
        <w:t>, RELEASE SOFTWARE (fc1)</w:t>
      </w:r>
    </w:p>
    <w:p w14:paraId="05E0C7E3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>Technical Support: http://www.cisco.com/techsupport</w:t>
      </w:r>
    </w:p>
    <w:p w14:paraId="1B610EA2" w14:textId="77777777" w:rsidR="00E64B06" w:rsidRPr="008306AB" w:rsidRDefault="00E64B06" w:rsidP="00E64B06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Copyright (c) 1986-2014 by Cisco Systems, Inc.</w:t>
      </w:r>
      <w:proofErr w:type="gramEnd"/>
    </w:p>
    <w:p w14:paraId="757B150B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 xml:space="preserve">Compiled Thu 23-Oct-14 14:49 by </w:t>
      </w:r>
      <w:proofErr w:type="spellStart"/>
      <w:r w:rsidRPr="008306AB">
        <w:rPr>
          <w:lang w:val="en-US"/>
        </w:rPr>
        <w:t>prod_rel_team</w:t>
      </w:r>
      <w:proofErr w:type="spellEnd"/>
    </w:p>
    <w:p w14:paraId="0DE3500B" w14:textId="77777777" w:rsidR="00E64B06" w:rsidRPr="008306AB" w:rsidRDefault="00E64B06" w:rsidP="00E64B06">
      <w:pPr>
        <w:pStyle w:val="CMD"/>
        <w:rPr>
          <w:lang w:val="en-US"/>
        </w:rPr>
      </w:pPr>
    </w:p>
    <w:p w14:paraId="64827203" w14:textId="77777777" w:rsidR="00E64B06" w:rsidRPr="008306AB" w:rsidRDefault="00E64B06" w:rsidP="00E64B06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advertisement</w:t>
      </w:r>
      <w:proofErr w:type="gramEnd"/>
      <w:r w:rsidRPr="008306AB">
        <w:rPr>
          <w:lang w:val="en-US"/>
        </w:rPr>
        <w:t xml:space="preserve"> version: 2</w:t>
      </w:r>
    </w:p>
    <w:p w14:paraId="7B5CC9E2" w14:textId="77777777" w:rsidR="00E64B06" w:rsidRPr="008306AB" w:rsidRDefault="00E64B06" w:rsidP="00E64B06">
      <w:pPr>
        <w:pStyle w:val="CMD"/>
        <w:rPr>
          <w:lang w:val="en-US"/>
        </w:rPr>
      </w:pPr>
      <w:r w:rsidRPr="008306AB">
        <w:rPr>
          <w:lang w:val="en-US"/>
        </w:rPr>
        <w:t xml:space="preserve">Protocol Hello:  OUI=0x00000C, Protocol ID=0x0112; payload </w:t>
      </w:r>
      <w:proofErr w:type="spellStart"/>
      <w:r w:rsidRPr="008306AB">
        <w:rPr>
          <w:lang w:val="en-US"/>
        </w:rPr>
        <w:t>len</w:t>
      </w:r>
      <w:proofErr w:type="spellEnd"/>
      <w:r w:rsidRPr="008306AB">
        <w:rPr>
          <w:lang w:val="en-US"/>
        </w:rPr>
        <w:t>=27, value=00000000FFFFFFFF010221FF0000000000000CD996E87400FF0000</w:t>
      </w:r>
    </w:p>
    <w:p w14:paraId="31B9D96A" w14:textId="77777777" w:rsidR="00E64B06" w:rsidRPr="008306AB" w:rsidRDefault="00E64B06" w:rsidP="00E64B06">
      <w:pPr>
        <w:pStyle w:val="CMD"/>
        <w:rPr>
          <w:lang w:val="fr-CA"/>
        </w:rPr>
      </w:pPr>
      <w:r w:rsidRPr="008306AB">
        <w:rPr>
          <w:lang w:val="fr-CA"/>
        </w:rPr>
        <w:t>VTP Management Domain: ''</w:t>
      </w:r>
    </w:p>
    <w:p w14:paraId="41D68A27" w14:textId="77777777" w:rsidR="00E64B06" w:rsidRPr="008306AB" w:rsidRDefault="00E64B06" w:rsidP="00E64B06">
      <w:pPr>
        <w:pStyle w:val="CMD"/>
        <w:rPr>
          <w:lang w:val="fr-CA"/>
        </w:rPr>
      </w:pPr>
      <w:r w:rsidRPr="008306AB">
        <w:rPr>
          <w:lang w:val="fr-CA"/>
        </w:rPr>
        <w:t>Native VLAN: 1</w:t>
      </w:r>
    </w:p>
    <w:p w14:paraId="5E7EE16B" w14:textId="77777777" w:rsidR="00E64B06" w:rsidRDefault="00E64B06" w:rsidP="00E64B06">
      <w:pPr>
        <w:pStyle w:val="CMD"/>
      </w:pPr>
      <w:r>
        <w:t>Duplex: full</w:t>
      </w:r>
    </w:p>
    <w:p w14:paraId="449AAB40" w14:textId="21268B3D" w:rsidR="00E64B06" w:rsidRDefault="00E64B06" w:rsidP="008306AB">
      <w:pPr>
        <w:pStyle w:val="SubStepAlpha"/>
        <w:keepNext/>
        <w:numPr>
          <w:ilvl w:val="2"/>
          <w:numId w:val="11"/>
        </w:numPr>
      </w:pPr>
      <w:r>
        <w:t xml:space="preserve">Какую информацию можно узнать об ISP и S3 в результате выполнения команды </w:t>
      </w:r>
      <w:r>
        <w:rPr>
          <w:b/>
        </w:rPr>
        <w:t>show cdp neighbors detail</w:t>
      </w:r>
      <w:r>
        <w:t>?</w:t>
      </w:r>
    </w:p>
    <w:p w14:paraId="3CD75A96" w14:textId="77777777" w:rsidR="00787E39" w:rsidRPr="001C4EB1" w:rsidRDefault="00787E39" w:rsidP="00562AFE">
      <w:pPr>
        <w:pStyle w:val="BodyTextL50"/>
        <w:keepNext/>
      </w:pPr>
      <w:r>
        <w:t>____________________________________________________________________________________</w:t>
      </w:r>
    </w:p>
    <w:p w14:paraId="7CA886DF" w14:textId="2CBB0A27" w:rsidR="00E64B06" w:rsidRPr="001C4EB1" w:rsidRDefault="00787E39" w:rsidP="001C4EB1">
      <w:pPr>
        <w:pStyle w:val="BodyTextL50"/>
      </w:pPr>
      <w:r>
        <w:t>____________________________________________________________________________________</w:t>
      </w:r>
    </w:p>
    <w:p w14:paraId="0F2D058E" w14:textId="5BDAD70F" w:rsidR="00986F10" w:rsidRDefault="00986F10" w:rsidP="008306AB">
      <w:pPr>
        <w:pStyle w:val="SubStepAlpha"/>
        <w:numPr>
          <w:ilvl w:val="2"/>
          <w:numId w:val="11"/>
        </w:numPr>
      </w:pPr>
      <w:r>
        <w:t>Настройте интерфейс SVI на S3. Укажите доступный IP-адрес в пределах сети 192.168.1.0/24. В качестве шлюза по умолчанию укажите 192.168.1.254.</w:t>
      </w:r>
    </w:p>
    <w:p w14:paraId="26176902" w14:textId="77777777" w:rsidR="00354ACF" w:rsidRDefault="00354ACF" w:rsidP="00354ACF">
      <w:pPr>
        <w:pStyle w:val="CMD"/>
      </w:pPr>
      <w:r>
        <w:t xml:space="preserve">S3(config)# </w:t>
      </w:r>
      <w:r>
        <w:rPr>
          <w:b/>
        </w:rPr>
        <w:t>interface vlan 1</w:t>
      </w:r>
    </w:p>
    <w:p w14:paraId="6729913D" w14:textId="77777777" w:rsidR="00354ACF" w:rsidRPr="008306AB" w:rsidRDefault="00354ACF" w:rsidP="00354ACF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S3(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-if)# </w:t>
      </w:r>
      <w:proofErr w:type="spellStart"/>
      <w:r w:rsidRPr="008306AB">
        <w:rPr>
          <w:b/>
          <w:lang w:val="en-US"/>
        </w:rPr>
        <w:t>ip</w:t>
      </w:r>
      <w:proofErr w:type="spellEnd"/>
      <w:r w:rsidRPr="008306AB">
        <w:rPr>
          <w:b/>
          <w:lang w:val="en-US"/>
        </w:rPr>
        <w:t xml:space="preserve"> address 192.168.1.3 255.255.255.0</w:t>
      </w:r>
    </w:p>
    <w:p w14:paraId="40B5BCD5" w14:textId="15FA2386" w:rsidR="00354ACF" w:rsidRPr="008306AB" w:rsidRDefault="00354ACF" w:rsidP="00354ACF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lastRenderedPageBreak/>
        <w:t>S3(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-if)# </w:t>
      </w:r>
      <w:r w:rsidRPr="008306AB">
        <w:rPr>
          <w:b/>
          <w:lang w:val="en-US"/>
        </w:rPr>
        <w:t>no shutdown</w:t>
      </w:r>
    </w:p>
    <w:p w14:paraId="171A11E5" w14:textId="77777777" w:rsidR="00354ACF" w:rsidRPr="008306AB" w:rsidRDefault="00354ACF" w:rsidP="00354ACF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S3(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-if)# </w:t>
      </w:r>
      <w:r w:rsidRPr="008306AB">
        <w:rPr>
          <w:b/>
          <w:lang w:val="en-US"/>
        </w:rPr>
        <w:t>exit</w:t>
      </w:r>
    </w:p>
    <w:p w14:paraId="4403AB99" w14:textId="094422DD" w:rsidR="00354ACF" w:rsidRPr="008306AB" w:rsidRDefault="00354ACF" w:rsidP="00354ACF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S3(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)# </w:t>
      </w:r>
      <w:proofErr w:type="spellStart"/>
      <w:r w:rsidRPr="008306AB">
        <w:rPr>
          <w:b/>
          <w:lang w:val="en-US"/>
        </w:rPr>
        <w:t>ip</w:t>
      </w:r>
      <w:proofErr w:type="spellEnd"/>
      <w:r w:rsidRPr="008306AB">
        <w:rPr>
          <w:b/>
          <w:lang w:val="en-US"/>
        </w:rPr>
        <w:t xml:space="preserve"> default-gateway 192.168.1.254</w:t>
      </w:r>
    </w:p>
    <w:p w14:paraId="4F366D89" w14:textId="5FD7341E" w:rsidR="00986F10" w:rsidRDefault="00986F10" w:rsidP="008306AB">
      <w:pPr>
        <w:pStyle w:val="SubStepAlpha"/>
        <w:keepNext/>
        <w:numPr>
          <w:ilvl w:val="2"/>
          <w:numId w:val="11"/>
        </w:numPr>
      </w:pPr>
      <w:r>
        <w:t>Выполните</w:t>
      </w:r>
      <w:r w:rsidRPr="008306AB">
        <w:rPr>
          <w:lang w:val="en-US"/>
        </w:rPr>
        <w:t xml:space="preserve"> </w:t>
      </w:r>
      <w:r>
        <w:t>команду</w:t>
      </w:r>
      <w:r w:rsidRPr="008306AB">
        <w:rPr>
          <w:lang w:val="en-US"/>
        </w:rPr>
        <w:t xml:space="preserve">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cdp</w:t>
      </w:r>
      <w:proofErr w:type="spellEnd"/>
      <w:r w:rsidRPr="008306AB">
        <w:rPr>
          <w:b/>
          <w:lang w:val="en-US"/>
        </w:rPr>
        <w:t xml:space="preserve"> neighbors detail</w:t>
      </w:r>
      <w:r w:rsidRPr="008306AB">
        <w:rPr>
          <w:lang w:val="en-US"/>
        </w:rPr>
        <w:t xml:space="preserve"> </w:t>
      </w:r>
      <w:r>
        <w:t>на</w:t>
      </w:r>
      <w:r w:rsidRPr="008306AB">
        <w:rPr>
          <w:lang w:val="en-US"/>
        </w:rPr>
        <w:t xml:space="preserve"> </w:t>
      </w:r>
      <w:r>
        <w:t>маршрутизаторе</w:t>
      </w:r>
      <w:r w:rsidRPr="008306AB">
        <w:rPr>
          <w:lang w:val="en-US"/>
        </w:rPr>
        <w:t xml:space="preserve"> Gateway. </w:t>
      </w:r>
      <w:r>
        <w:t>Какие дополнительные сведения доступны теперь?</w:t>
      </w:r>
    </w:p>
    <w:p w14:paraId="2E4B5DEC" w14:textId="639BE918" w:rsidR="00986F10" w:rsidRDefault="00986F10" w:rsidP="00986F10">
      <w:pPr>
        <w:pStyle w:val="BodyTextL50"/>
      </w:pPr>
      <w:r>
        <w:t>____________________________________________________________________________________</w:t>
      </w:r>
    </w:p>
    <w:p w14:paraId="7F514812" w14:textId="3A4A9B9D" w:rsidR="001C4EB1" w:rsidRDefault="001C4EB1" w:rsidP="008306AB">
      <w:pPr>
        <w:pStyle w:val="SubStepAlpha"/>
        <w:numPr>
          <w:ilvl w:val="2"/>
          <w:numId w:val="11"/>
        </w:numPr>
      </w:pPr>
      <w:r>
        <w:t xml:space="preserve">Из соображений безопасности рекомендуется отключить протокол CDP на интерфейсах, которые используются для подключения к внешним сетям. Выполните команду </w:t>
      </w:r>
      <w:r>
        <w:rPr>
          <w:b/>
        </w:rPr>
        <w:t>no cdp enable</w:t>
      </w:r>
      <w:r>
        <w:t xml:space="preserve"> в режиме интерфейсной настройки S0/0/1 на маршрутизаторе Gateway.</w:t>
      </w:r>
    </w:p>
    <w:p w14:paraId="3CA4A868" w14:textId="77777777" w:rsidR="001C4EB1" w:rsidRPr="008306AB" w:rsidRDefault="001C4EB1" w:rsidP="001C4EB1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Gateway(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)# </w:t>
      </w:r>
      <w:r w:rsidRPr="008306AB">
        <w:rPr>
          <w:b/>
          <w:lang w:val="en-US"/>
        </w:rPr>
        <w:t>interface s0/0/1</w:t>
      </w:r>
    </w:p>
    <w:p w14:paraId="2A31E058" w14:textId="77777777" w:rsidR="001C4EB1" w:rsidRPr="008306AB" w:rsidRDefault="001C4EB1" w:rsidP="001C4EB1">
      <w:pPr>
        <w:pStyle w:val="CMD"/>
        <w:rPr>
          <w:b/>
          <w:lang w:val="en-US"/>
        </w:rPr>
      </w:pPr>
      <w:proofErr w:type="gramStart"/>
      <w:r w:rsidRPr="008306AB">
        <w:rPr>
          <w:lang w:val="en-US"/>
        </w:rPr>
        <w:t>Gateway(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-if)# </w:t>
      </w:r>
      <w:r w:rsidRPr="008306AB">
        <w:rPr>
          <w:b/>
          <w:lang w:val="en-US"/>
        </w:rPr>
        <w:t xml:space="preserve">no </w:t>
      </w:r>
      <w:proofErr w:type="spellStart"/>
      <w:r w:rsidRPr="008306AB">
        <w:rPr>
          <w:b/>
          <w:lang w:val="en-US"/>
        </w:rPr>
        <w:t>cdp</w:t>
      </w:r>
      <w:proofErr w:type="spellEnd"/>
      <w:r w:rsidRPr="008306AB">
        <w:rPr>
          <w:b/>
          <w:lang w:val="en-US"/>
        </w:rPr>
        <w:t xml:space="preserve"> enable</w:t>
      </w:r>
    </w:p>
    <w:p w14:paraId="6B8099AC" w14:textId="3C0AEFEE" w:rsidR="001C4EB1" w:rsidRPr="008306AB" w:rsidRDefault="001C4EB1" w:rsidP="001C4EB1">
      <w:pPr>
        <w:pStyle w:val="CMD"/>
        <w:rPr>
          <w:b/>
          <w:lang w:val="en-US"/>
        </w:rPr>
      </w:pPr>
      <w:proofErr w:type="gramStart"/>
      <w:r w:rsidRPr="008306AB">
        <w:rPr>
          <w:lang w:val="en-US"/>
        </w:rPr>
        <w:t>Gateway(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-if)# </w:t>
      </w:r>
      <w:r w:rsidRPr="008306AB">
        <w:rPr>
          <w:b/>
          <w:lang w:val="en-US"/>
        </w:rPr>
        <w:t>end</w:t>
      </w:r>
    </w:p>
    <w:p w14:paraId="2D825ACD" w14:textId="45F4D52D" w:rsidR="001C4EB1" w:rsidRDefault="001C4EB1" w:rsidP="00B0727D">
      <w:pPr>
        <w:pStyle w:val="BodyTextL50"/>
      </w:pPr>
      <w:r>
        <w:t>Чтобы</w:t>
      </w:r>
      <w:r w:rsidRPr="008306AB">
        <w:rPr>
          <w:lang w:val="en-US"/>
        </w:rPr>
        <w:t xml:space="preserve"> </w:t>
      </w:r>
      <w:r>
        <w:t>проверить</w:t>
      </w:r>
      <w:r w:rsidRPr="008306AB">
        <w:rPr>
          <w:lang w:val="en-US"/>
        </w:rPr>
        <w:t xml:space="preserve">, </w:t>
      </w:r>
      <w:r>
        <w:t>отключен</w:t>
      </w:r>
      <w:r w:rsidRPr="008306AB">
        <w:rPr>
          <w:lang w:val="en-US"/>
        </w:rPr>
        <w:t xml:space="preserve"> </w:t>
      </w:r>
      <w:r>
        <w:t>ли</w:t>
      </w:r>
      <w:r w:rsidRPr="008306AB">
        <w:rPr>
          <w:lang w:val="en-US"/>
        </w:rPr>
        <w:t xml:space="preserve"> </w:t>
      </w:r>
      <w:r>
        <w:t>протокол</w:t>
      </w:r>
      <w:r w:rsidRPr="008306AB">
        <w:rPr>
          <w:lang w:val="en-US"/>
        </w:rPr>
        <w:t xml:space="preserve"> CDP </w:t>
      </w:r>
      <w:r>
        <w:t>для</w:t>
      </w:r>
      <w:r w:rsidRPr="008306AB">
        <w:rPr>
          <w:lang w:val="en-US"/>
        </w:rPr>
        <w:t xml:space="preserve"> </w:t>
      </w:r>
      <w:r>
        <w:t>интерфейса</w:t>
      </w:r>
      <w:r w:rsidRPr="008306AB">
        <w:rPr>
          <w:lang w:val="en-US"/>
        </w:rPr>
        <w:t xml:space="preserve"> S0/0/1, </w:t>
      </w:r>
      <w:r>
        <w:t>выполните</w:t>
      </w:r>
      <w:r w:rsidRPr="008306AB">
        <w:rPr>
          <w:lang w:val="en-US"/>
        </w:rPr>
        <w:t xml:space="preserve"> </w:t>
      </w:r>
      <w:r>
        <w:t>команду</w:t>
      </w:r>
      <w:r w:rsidRPr="008306AB">
        <w:rPr>
          <w:lang w:val="en-US"/>
        </w:rPr>
        <w:t xml:space="preserve">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cdp</w:t>
      </w:r>
      <w:proofErr w:type="spellEnd"/>
      <w:r w:rsidRPr="008306AB">
        <w:rPr>
          <w:b/>
          <w:lang w:val="en-US"/>
        </w:rPr>
        <w:t xml:space="preserve"> neighbors </w:t>
      </w:r>
      <w:r>
        <w:t>или</w:t>
      </w:r>
      <w:r w:rsidRPr="008306AB">
        <w:rPr>
          <w:lang w:val="en-US"/>
        </w:rPr>
        <w:t xml:space="preserve">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cdp</w:t>
      </w:r>
      <w:proofErr w:type="spellEnd"/>
      <w:r w:rsidRPr="008306AB">
        <w:rPr>
          <w:b/>
          <w:lang w:val="en-US"/>
        </w:rPr>
        <w:t xml:space="preserve"> interface</w:t>
      </w:r>
      <w:r w:rsidRPr="008306AB">
        <w:rPr>
          <w:lang w:val="en-US"/>
        </w:rPr>
        <w:t xml:space="preserve">. </w:t>
      </w:r>
      <w:r>
        <w:t>Возможно, потребуется подождать, пока истечет время удержания. Время удержания — это время, в течение которого сетевые устройства хранят пакеты CDP, пока эти пакеты не будут отклонены устройствами.</w:t>
      </w:r>
    </w:p>
    <w:p w14:paraId="7F6B5C20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Gateway#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cdp</w:t>
      </w:r>
      <w:proofErr w:type="spellEnd"/>
      <w:r w:rsidRPr="008306AB">
        <w:rPr>
          <w:b/>
          <w:lang w:val="en-US"/>
        </w:rPr>
        <w:t xml:space="preserve"> neighbors</w:t>
      </w:r>
    </w:p>
    <w:p w14:paraId="54BA302F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>Capability Codes: R - Router, T - Trans Bridge, B - Source Route Bridge</w:t>
      </w:r>
    </w:p>
    <w:p w14:paraId="05D75EF5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                S - Switch, H - Host, I - IGMP, r - Repeater, </w:t>
      </w:r>
      <w:proofErr w:type="gramStart"/>
      <w:r w:rsidRPr="008306AB">
        <w:rPr>
          <w:lang w:val="en-US"/>
        </w:rPr>
        <w:t>P</w:t>
      </w:r>
      <w:proofErr w:type="gramEnd"/>
      <w:r w:rsidRPr="008306AB">
        <w:rPr>
          <w:lang w:val="en-US"/>
        </w:rPr>
        <w:t xml:space="preserve"> - Phone,</w:t>
      </w:r>
    </w:p>
    <w:p w14:paraId="3262955A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                D - Remote, C - CVTA, M - Two-port Mac Relay</w:t>
      </w:r>
    </w:p>
    <w:p w14:paraId="0B0867F4" w14:textId="77777777" w:rsidR="001C4EB1" w:rsidRPr="008306AB" w:rsidRDefault="001C4EB1" w:rsidP="001C4EB1">
      <w:pPr>
        <w:pStyle w:val="CMD"/>
        <w:rPr>
          <w:lang w:val="en-US"/>
        </w:rPr>
      </w:pPr>
    </w:p>
    <w:p w14:paraId="5C88AF57" w14:textId="77777777" w:rsidR="001C4EB1" w:rsidRPr="008306AB" w:rsidRDefault="001C4EB1" w:rsidP="001C4EB1">
      <w:pPr>
        <w:pStyle w:val="CMD"/>
        <w:rPr>
          <w:highlight w:val="yellow"/>
          <w:lang w:val="en-US"/>
        </w:rPr>
      </w:pPr>
      <w:r w:rsidRPr="008306AB">
        <w:rPr>
          <w:highlight w:val="yellow"/>
          <w:lang w:val="en-US"/>
        </w:rPr>
        <w:t xml:space="preserve">Device ID        Local </w:t>
      </w:r>
      <w:proofErr w:type="spellStart"/>
      <w:r w:rsidRPr="008306AB">
        <w:rPr>
          <w:highlight w:val="yellow"/>
          <w:lang w:val="en-US"/>
        </w:rPr>
        <w:t>Intrfce</w:t>
      </w:r>
      <w:proofErr w:type="spellEnd"/>
      <w:r w:rsidRPr="008306AB">
        <w:rPr>
          <w:highlight w:val="yellow"/>
          <w:lang w:val="en-US"/>
        </w:rPr>
        <w:t xml:space="preserve">     </w:t>
      </w:r>
      <w:proofErr w:type="spellStart"/>
      <w:r w:rsidRPr="008306AB">
        <w:rPr>
          <w:highlight w:val="yellow"/>
          <w:lang w:val="en-US"/>
        </w:rPr>
        <w:t>Holdtme</w:t>
      </w:r>
      <w:proofErr w:type="spellEnd"/>
      <w:r w:rsidRPr="008306AB">
        <w:rPr>
          <w:highlight w:val="yellow"/>
          <w:lang w:val="en-US"/>
        </w:rPr>
        <w:t xml:space="preserve">    </w:t>
      </w:r>
      <w:proofErr w:type="gramStart"/>
      <w:r w:rsidRPr="008306AB">
        <w:rPr>
          <w:highlight w:val="yellow"/>
          <w:lang w:val="en-US"/>
        </w:rPr>
        <w:t>Capability  Platform</w:t>
      </w:r>
      <w:proofErr w:type="gramEnd"/>
      <w:r w:rsidRPr="008306AB">
        <w:rPr>
          <w:highlight w:val="yellow"/>
          <w:lang w:val="en-US"/>
        </w:rPr>
        <w:t xml:space="preserve">  Port ID</w:t>
      </w:r>
    </w:p>
    <w:p w14:paraId="6671C53E" w14:textId="02BB8330" w:rsidR="001C4EB1" w:rsidRDefault="001C4EB1" w:rsidP="001C4EB1">
      <w:pPr>
        <w:pStyle w:val="CMD"/>
      </w:pPr>
      <w:r>
        <w:rPr>
          <w:highlight w:val="yellow"/>
        </w:rPr>
        <w:t>S3               Gig 0/1           161              S I   WS-C2960- Fas 0/5</w:t>
      </w:r>
    </w:p>
    <w:p w14:paraId="30CA386D" w14:textId="5B409A25" w:rsidR="00810B7C" w:rsidRDefault="00810B7C" w:rsidP="00810B7C">
      <w:pPr>
        <w:pStyle w:val="BodyTextL50"/>
      </w:pPr>
      <w:r>
        <w:t>Интерфейс S0/0/1 маршрутизатора Gateway больше не связан с маршрутизатором ISP посредством отношений смежности (adjacency) CDP. Однако у этого интерфейса по-прежнему имеются отношения смежности с другими интерфейсами.</w:t>
      </w:r>
    </w:p>
    <w:p w14:paraId="397C888F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Gateway#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cdp</w:t>
      </w:r>
      <w:proofErr w:type="spellEnd"/>
      <w:r w:rsidRPr="008306AB">
        <w:rPr>
          <w:b/>
          <w:lang w:val="en-US"/>
        </w:rPr>
        <w:t xml:space="preserve"> interface</w:t>
      </w:r>
    </w:p>
    <w:p w14:paraId="798F9ACE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>Embedded-Service-Engine0/0 is administratively down, line protocol is down</w:t>
      </w:r>
    </w:p>
    <w:p w14:paraId="1532CE45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Encapsulation ARPA</w:t>
      </w:r>
    </w:p>
    <w:p w14:paraId="591FE33D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Sending CDP packets every 60 seconds</w:t>
      </w:r>
    </w:p>
    <w:p w14:paraId="375D8183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</w:t>
      </w:r>
      <w:proofErr w:type="spell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is 180 seconds</w:t>
      </w:r>
    </w:p>
    <w:p w14:paraId="193E5D14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>GigabitEthernet0/0 is administratively down, line protocol is down</w:t>
      </w:r>
    </w:p>
    <w:p w14:paraId="08857D9E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Encapsulation ARPA</w:t>
      </w:r>
    </w:p>
    <w:p w14:paraId="0430D677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Sending CDP packets every 60 seconds</w:t>
      </w:r>
    </w:p>
    <w:p w14:paraId="60A05252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</w:t>
      </w:r>
      <w:proofErr w:type="spell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is 180 seconds</w:t>
      </w:r>
    </w:p>
    <w:p w14:paraId="0182EB62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>GigabitEthernet0/1 is up, line protocol is up</w:t>
      </w:r>
    </w:p>
    <w:p w14:paraId="168CCF0B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Encapsulation ARPA</w:t>
      </w:r>
    </w:p>
    <w:p w14:paraId="32EF9491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Sending CDP packets every 60 seconds</w:t>
      </w:r>
    </w:p>
    <w:p w14:paraId="2C234D2A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</w:t>
      </w:r>
      <w:proofErr w:type="spell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is 180 seconds</w:t>
      </w:r>
    </w:p>
    <w:p w14:paraId="61541537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>Serial0/0/0 is administratively down, line protocol is down</w:t>
      </w:r>
    </w:p>
    <w:p w14:paraId="71BED614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Encapsulation HDLC</w:t>
      </w:r>
    </w:p>
    <w:p w14:paraId="41279F6C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Sending CDP packets every 60 seconds</w:t>
      </w:r>
    </w:p>
    <w:p w14:paraId="281BCA47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 </w:t>
      </w:r>
      <w:proofErr w:type="spellStart"/>
      <w:r w:rsidRPr="008306AB">
        <w:rPr>
          <w:lang w:val="en-US"/>
        </w:rPr>
        <w:t>Holdtime</w:t>
      </w:r>
      <w:proofErr w:type="spellEnd"/>
      <w:r w:rsidRPr="008306AB">
        <w:rPr>
          <w:lang w:val="en-US"/>
        </w:rPr>
        <w:t xml:space="preserve"> is 180 seconds</w:t>
      </w:r>
    </w:p>
    <w:p w14:paraId="4D2BC9AD" w14:textId="77777777" w:rsidR="001C4EB1" w:rsidRPr="008306AB" w:rsidRDefault="001C4EB1" w:rsidP="001C4EB1">
      <w:pPr>
        <w:pStyle w:val="CMD"/>
        <w:rPr>
          <w:lang w:val="en-US"/>
        </w:rPr>
      </w:pPr>
    </w:p>
    <w:p w14:paraId="23E4E16B" w14:textId="77777777" w:rsidR="001C4EB1" w:rsidRPr="008306AB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t xml:space="preserve"> </w:t>
      </w:r>
      <w:proofErr w:type="spellStart"/>
      <w:proofErr w:type="gramStart"/>
      <w:r w:rsidRPr="008306AB">
        <w:rPr>
          <w:lang w:val="en-US"/>
        </w:rPr>
        <w:t>cdp</w:t>
      </w:r>
      <w:proofErr w:type="spellEnd"/>
      <w:proofErr w:type="gramEnd"/>
      <w:r w:rsidRPr="008306AB">
        <w:rPr>
          <w:lang w:val="en-US"/>
        </w:rPr>
        <w:t xml:space="preserve"> enabled interfaces : 4</w:t>
      </w:r>
    </w:p>
    <w:p w14:paraId="1EA88B1B" w14:textId="77777777" w:rsidR="001C4EB1" w:rsidRPr="00D071F0" w:rsidRDefault="001C4EB1" w:rsidP="001C4EB1">
      <w:pPr>
        <w:pStyle w:val="CMD"/>
        <w:rPr>
          <w:lang w:val="en-US"/>
        </w:rPr>
      </w:pPr>
      <w:r w:rsidRPr="008306AB">
        <w:rPr>
          <w:lang w:val="en-US"/>
        </w:rPr>
        <w:lastRenderedPageBreak/>
        <w:t xml:space="preserve"> </w:t>
      </w:r>
      <w:r w:rsidRPr="00D071F0">
        <w:rPr>
          <w:lang w:val="en-US"/>
        </w:rPr>
        <w:t>interfaces up          : 1</w:t>
      </w:r>
    </w:p>
    <w:p w14:paraId="51E40D59" w14:textId="42ED5E5B" w:rsidR="001C4EB1" w:rsidRDefault="001C4EB1" w:rsidP="001C4EB1">
      <w:pPr>
        <w:pStyle w:val="CMD"/>
      </w:pPr>
      <w:r w:rsidRPr="00D071F0">
        <w:rPr>
          <w:lang w:val="en-US"/>
        </w:rPr>
        <w:t xml:space="preserve"> </w:t>
      </w:r>
      <w:r>
        <w:t>interfaces down        : 3</w:t>
      </w:r>
    </w:p>
    <w:p w14:paraId="53945F5D" w14:textId="7FB5D52A" w:rsidR="001C35FD" w:rsidRDefault="001C35FD" w:rsidP="008306AB">
      <w:pPr>
        <w:pStyle w:val="SubStepAlpha"/>
        <w:numPr>
          <w:ilvl w:val="2"/>
          <w:numId w:val="11"/>
        </w:numPr>
      </w:pPr>
      <w:r>
        <w:t xml:space="preserve">Чтобы отключить протокол CDP в глобальном масштабе, выполните команду </w:t>
      </w:r>
      <w:r>
        <w:rPr>
          <w:b/>
        </w:rPr>
        <w:t>no cdp run</w:t>
      </w:r>
      <w:r>
        <w:t xml:space="preserve"> в режиме глобальной настройки.</w:t>
      </w:r>
    </w:p>
    <w:p w14:paraId="1FAECE47" w14:textId="77777777" w:rsidR="001C35FD" w:rsidRPr="008306AB" w:rsidRDefault="001C35FD" w:rsidP="001C35FD">
      <w:pPr>
        <w:pStyle w:val="CMD"/>
        <w:rPr>
          <w:lang w:val="en-US"/>
        </w:rPr>
      </w:pPr>
      <w:r w:rsidRPr="008306AB">
        <w:rPr>
          <w:lang w:val="en-US"/>
        </w:rPr>
        <w:t xml:space="preserve">Gateway# </w:t>
      </w:r>
      <w:proofErr w:type="spellStart"/>
      <w:r w:rsidRPr="008306AB">
        <w:rPr>
          <w:b/>
          <w:lang w:val="en-US"/>
        </w:rPr>
        <w:t>conf</w:t>
      </w:r>
      <w:proofErr w:type="spellEnd"/>
      <w:r w:rsidRPr="008306AB">
        <w:rPr>
          <w:b/>
          <w:lang w:val="en-US"/>
        </w:rPr>
        <w:t xml:space="preserve"> t</w:t>
      </w:r>
    </w:p>
    <w:p w14:paraId="09CBC200" w14:textId="77777777" w:rsidR="001C35FD" w:rsidRPr="008306AB" w:rsidRDefault="001C35FD" w:rsidP="001C35FD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Gateway(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)# </w:t>
      </w:r>
      <w:r w:rsidRPr="008306AB">
        <w:rPr>
          <w:b/>
          <w:lang w:val="en-US"/>
        </w:rPr>
        <w:t xml:space="preserve">no </w:t>
      </w:r>
      <w:proofErr w:type="spellStart"/>
      <w:r w:rsidRPr="008306AB">
        <w:rPr>
          <w:b/>
          <w:lang w:val="en-US"/>
        </w:rPr>
        <w:t>cdp</w:t>
      </w:r>
      <w:proofErr w:type="spellEnd"/>
      <w:r w:rsidRPr="008306AB">
        <w:rPr>
          <w:b/>
          <w:lang w:val="en-US"/>
        </w:rPr>
        <w:t xml:space="preserve"> run</w:t>
      </w:r>
    </w:p>
    <w:p w14:paraId="5315A05C" w14:textId="68DE3544" w:rsidR="001C35FD" w:rsidRPr="00D071F0" w:rsidRDefault="001C35FD" w:rsidP="001C35FD">
      <w:pPr>
        <w:pStyle w:val="CMD"/>
        <w:rPr>
          <w:lang w:val="en-US"/>
        </w:rPr>
      </w:pPr>
      <w:r w:rsidRPr="00D071F0">
        <w:rPr>
          <w:lang w:val="en-US"/>
        </w:rPr>
        <w:t xml:space="preserve">Gateway(config)# </w:t>
      </w:r>
      <w:r w:rsidRPr="00D071F0">
        <w:rPr>
          <w:b/>
          <w:lang w:val="en-US"/>
        </w:rPr>
        <w:t>end</w:t>
      </w:r>
    </w:p>
    <w:p w14:paraId="1FB606E2" w14:textId="6EB01204" w:rsidR="00E64B06" w:rsidRDefault="001C35FD" w:rsidP="00354ACF">
      <w:pPr>
        <w:pStyle w:val="BodyTextL50"/>
        <w:keepNext/>
      </w:pPr>
      <w:r>
        <w:t>Какие команды необходимо выполнить, чтобы убедиться в том, что протокол CDP отключен?</w:t>
      </w:r>
    </w:p>
    <w:p w14:paraId="239E268C" w14:textId="0AC27124" w:rsidR="001C35FD" w:rsidRDefault="001C35FD" w:rsidP="001C35FD">
      <w:pPr>
        <w:pStyle w:val="BodyTextL50"/>
      </w:pPr>
      <w:r>
        <w:t>____________________________________________________________________________________</w:t>
      </w:r>
    </w:p>
    <w:p w14:paraId="47EC6B19" w14:textId="77777777" w:rsidR="00B766EF" w:rsidRDefault="001C35FD" w:rsidP="008306AB">
      <w:pPr>
        <w:pStyle w:val="SubStepAlpha"/>
        <w:keepNext/>
        <w:numPr>
          <w:ilvl w:val="2"/>
          <w:numId w:val="11"/>
        </w:numPr>
      </w:pPr>
      <w:r>
        <w:t>Включите протокол CDP глобально на маршрутизаторе шлюза. На скольких интерфейсах включен протокол CDP? На каких интерфейсах этот протокол отключен?</w:t>
      </w:r>
    </w:p>
    <w:p w14:paraId="1C7CC9F1" w14:textId="77777777" w:rsidR="00B766EF" w:rsidRDefault="00B766EF" w:rsidP="00B766EF">
      <w:pPr>
        <w:pStyle w:val="BodyTextL50"/>
      </w:pPr>
      <w:r>
        <w:t>____________________________________________________________________________________</w:t>
      </w:r>
    </w:p>
    <w:p w14:paraId="2763CA88" w14:textId="3D77ADE9" w:rsidR="00562F6F" w:rsidRDefault="00562F6F" w:rsidP="008306AB">
      <w:pPr>
        <w:pStyle w:val="SubStepAlpha"/>
        <w:numPr>
          <w:ilvl w:val="2"/>
          <w:numId w:val="11"/>
        </w:numPr>
      </w:pPr>
      <w:r>
        <w:t>Подключитесь ко всем коммутаторам через консоль и выполните необходимые команды CDP, чтобы определить Ethernet-порты, которые используются для подключения к другим устройствам. Ниже представлен пример команд CDP для S3.</w:t>
      </w:r>
    </w:p>
    <w:p w14:paraId="31B6C900" w14:textId="3B94C277" w:rsidR="00562F6F" w:rsidRDefault="00E041EC" w:rsidP="00562F6F">
      <w:pPr>
        <w:pStyle w:val="CMD"/>
      </w:pPr>
      <w:r>
        <w:t xml:space="preserve">S3# </w:t>
      </w:r>
      <w:r>
        <w:rPr>
          <w:b/>
        </w:rPr>
        <w:t>show cdp neighbors</w:t>
      </w:r>
    </w:p>
    <w:p w14:paraId="7390CF7A" w14:textId="77777777" w:rsidR="00E041EC" w:rsidRPr="008306AB" w:rsidRDefault="00E041EC" w:rsidP="00E041EC">
      <w:pPr>
        <w:pStyle w:val="CMD"/>
        <w:rPr>
          <w:lang w:val="fr-CA"/>
        </w:rPr>
      </w:pPr>
      <w:proofErr w:type="spellStart"/>
      <w:r w:rsidRPr="008306AB">
        <w:rPr>
          <w:lang w:val="fr-CA"/>
        </w:rPr>
        <w:t>Capability</w:t>
      </w:r>
      <w:proofErr w:type="spellEnd"/>
      <w:r w:rsidRPr="008306AB">
        <w:rPr>
          <w:lang w:val="fr-CA"/>
        </w:rPr>
        <w:t xml:space="preserve"> Codes: R - Router, T - Trans Bridge, B - Source Route Bridge</w:t>
      </w:r>
    </w:p>
    <w:p w14:paraId="15747FA6" w14:textId="77777777" w:rsidR="00E041EC" w:rsidRPr="008306AB" w:rsidRDefault="00E041EC" w:rsidP="00E041EC">
      <w:pPr>
        <w:pStyle w:val="CMD"/>
        <w:rPr>
          <w:lang w:val="en-US"/>
        </w:rPr>
      </w:pPr>
      <w:r w:rsidRPr="008306AB">
        <w:rPr>
          <w:lang w:val="fr-CA"/>
        </w:rPr>
        <w:t xml:space="preserve">                  </w:t>
      </w:r>
      <w:r w:rsidRPr="008306AB">
        <w:rPr>
          <w:lang w:val="en-US"/>
        </w:rPr>
        <w:t xml:space="preserve">S - Switch, H - Host, I - IGMP, r - Repeater, </w:t>
      </w:r>
      <w:proofErr w:type="gramStart"/>
      <w:r w:rsidRPr="008306AB">
        <w:rPr>
          <w:lang w:val="en-US"/>
        </w:rPr>
        <w:t>P</w:t>
      </w:r>
      <w:proofErr w:type="gramEnd"/>
      <w:r w:rsidRPr="008306AB">
        <w:rPr>
          <w:lang w:val="en-US"/>
        </w:rPr>
        <w:t xml:space="preserve"> - Phone,</w:t>
      </w:r>
    </w:p>
    <w:p w14:paraId="3151AE64" w14:textId="77777777" w:rsidR="00E041EC" w:rsidRPr="008306AB" w:rsidRDefault="00E041EC" w:rsidP="00E041EC">
      <w:pPr>
        <w:pStyle w:val="CMD"/>
        <w:rPr>
          <w:lang w:val="en-US"/>
        </w:rPr>
      </w:pPr>
      <w:r w:rsidRPr="008306AB">
        <w:rPr>
          <w:lang w:val="en-US"/>
        </w:rPr>
        <w:t xml:space="preserve">                  D - Remote, C - CVTA, M - Two-port Mac Relay</w:t>
      </w:r>
    </w:p>
    <w:p w14:paraId="259BF6D1" w14:textId="77777777" w:rsidR="00E041EC" w:rsidRPr="008306AB" w:rsidRDefault="00E041EC" w:rsidP="00E041EC">
      <w:pPr>
        <w:pStyle w:val="CMD"/>
        <w:rPr>
          <w:lang w:val="en-US"/>
        </w:rPr>
      </w:pPr>
    </w:p>
    <w:p w14:paraId="6B586426" w14:textId="77777777" w:rsidR="00E041EC" w:rsidRPr="008306AB" w:rsidRDefault="00E041EC" w:rsidP="00E041EC">
      <w:pPr>
        <w:pStyle w:val="CMD"/>
        <w:rPr>
          <w:lang w:val="en-US"/>
        </w:rPr>
      </w:pPr>
      <w:r w:rsidRPr="008306AB">
        <w:rPr>
          <w:lang w:val="en-US"/>
        </w:rPr>
        <w:t xml:space="preserve">Device ID        Local </w:t>
      </w:r>
      <w:proofErr w:type="spellStart"/>
      <w:r w:rsidRPr="008306AB">
        <w:rPr>
          <w:lang w:val="en-US"/>
        </w:rPr>
        <w:t>Intrfce</w:t>
      </w:r>
      <w:proofErr w:type="spellEnd"/>
      <w:r w:rsidRPr="008306AB">
        <w:rPr>
          <w:lang w:val="en-US"/>
        </w:rPr>
        <w:t xml:space="preserve">     </w:t>
      </w:r>
      <w:proofErr w:type="spellStart"/>
      <w:r w:rsidRPr="008306AB">
        <w:rPr>
          <w:lang w:val="en-US"/>
        </w:rPr>
        <w:t>Holdtme</w:t>
      </w:r>
      <w:proofErr w:type="spellEnd"/>
      <w:r w:rsidRPr="008306AB">
        <w:rPr>
          <w:lang w:val="en-US"/>
        </w:rPr>
        <w:t xml:space="preserve">    </w:t>
      </w:r>
      <w:proofErr w:type="gramStart"/>
      <w:r w:rsidRPr="008306AB">
        <w:rPr>
          <w:lang w:val="en-US"/>
        </w:rPr>
        <w:t>Capability  Platform</w:t>
      </w:r>
      <w:proofErr w:type="gramEnd"/>
      <w:r w:rsidRPr="008306AB">
        <w:rPr>
          <w:lang w:val="en-US"/>
        </w:rPr>
        <w:t xml:space="preserve">  Port ID</w:t>
      </w:r>
    </w:p>
    <w:p w14:paraId="3906F6CC" w14:textId="77777777" w:rsidR="00E041EC" w:rsidRPr="008306AB" w:rsidRDefault="00E041EC" w:rsidP="00E041EC">
      <w:pPr>
        <w:pStyle w:val="CMD"/>
        <w:rPr>
          <w:lang w:val="pt-BR"/>
        </w:rPr>
      </w:pPr>
      <w:r w:rsidRPr="008306AB">
        <w:rPr>
          <w:lang w:val="pt-BR"/>
        </w:rPr>
        <w:t>Gateway          Fas 0/5           143            R B S I CISCO1941 Gig 0/1</w:t>
      </w:r>
    </w:p>
    <w:p w14:paraId="5B36C6A6" w14:textId="77777777" w:rsidR="00E041EC" w:rsidRPr="008306AB" w:rsidRDefault="00E041EC" w:rsidP="00E041EC">
      <w:pPr>
        <w:pStyle w:val="CMD"/>
        <w:rPr>
          <w:lang w:val="pt-BR"/>
        </w:rPr>
      </w:pPr>
      <w:r w:rsidRPr="008306AB">
        <w:rPr>
          <w:lang w:val="pt-BR"/>
        </w:rPr>
        <w:t>S2               Fas 0/2           173              S I   WS-C2960- Fas 0/4</w:t>
      </w:r>
    </w:p>
    <w:p w14:paraId="5E24507A" w14:textId="77777777" w:rsidR="00E041EC" w:rsidRPr="008306AB" w:rsidRDefault="00E041EC" w:rsidP="00E041EC">
      <w:pPr>
        <w:pStyle w:val="CMD"/>
        <w:rPr>
          <w:lang w:val="pt-BR"/>
        </w:rPr>
      </w:pPr>
      <w:r w:rsidRPr="008306AB">
        <w:rPr>
          <w:lang w:val="pt-BR"/>
        </w:rPr>
        <w:t>S1               Fas 0/4           171              S I   WS-C2960- Fas 0/4</w:t>
      </w:r>
    </w:p>
    <w:p w14:paraId="431E95C0" w14:textId="36D4B5B2" w:rsidR="00884FC3" w:rsidRDefault="00884FC3" w:rsidP="008306AB">
      <w:pPr>
        <w:pStyle w:val="PartHead"/>
        <w:numPr>
          <w:ilvl w:val="0"/>
          <w:numId w:val="8"/>
        </w:numPr>
        <w:tabs>
          <w:tab w:val="clear" w:pos="1080"/>
        </w:tabs>
        <w:ind w:left="1440" w:hanging="1440"/>
      </w:pPr>
      <w:r>
        <w:t>Обнаружение сетевых ресурсов с помощью протокола LLDP</w:t>
      </w:r>
    </w:p>
    <w:p w14:paraId="47B77884" w14:textId="498E4DE3" w:rsidR="00884FC3" w:rsidRDefault="00884FC3" w:rsidP="00884FC3">
      <w:pPr>
        <w:pStyle w:val="BodyTextL25"/>
      </w:pPr>
      <w:r>
        <w:t>На устройствах Cisco протокол LLDP может быть включен по умолчанию. Воспользуйтесь LLDP, чтобы обнаружить порты, к которым подключены кабели.</w:t>
      </w:r>
    </w:p>
    <w:p w14:paraId="5D0549B8" w14:textId="2F268F84" w:rsidR="008F2374" w:rsidRDefault="008F2374" w:rsidP="008306AB">
      <w:pPr>
        <w:pStyle w:val="SubStepAlpha"/>
        <w:numPr>
          <w:ilvl w:val="2"/>
          <w:numId w:val="12"/>
        </w:numPr>
      </w:pPr>
      <w:r>
        <w:t xml:space="preserve">На маршрутизаторе шлюза выполните команду </w:t>
      </w:r>
      <w:r>
        <w:rPr>
          <w:b/>
        </w:rPr>
        <w:t>show lldp</w:t>
      </w:r>
      <w:r>
        <w:t xml:space="preserve"> в исполнительском режиме EXEC.</w:t>
      </w:r>
    </w:p>
    <w:p w14:paraId="3BF8CAE7" w14:textId="570EE692" w:rsidR="008F2374" w:rsidRPr="008306AB" w:rsidRDefault="008F2374" w:rsidP="008F2374">
      <w:pPr>
        <w:pStyle w:val="CMD"/>
        <w:rPr>
          <w:lang w:val="en-US"/>
        </w:rPr>
      </w:pPr>
      <w:r w:rsidRPr="008306AB">
        <w:rPr>
          <w:lang w:val="en-US"/>
        </w:rPr>
        <w:t xml:space="preserve">Gateway#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lldp</w:t>
      </w:r>
      <w:proofErr w:type="spellEnd"/>
    </w:p>
    <w:p w14:paraId="5A25B695" w14:textId="528CCE4B" w:rsidR="008F2374" w:rsidRPr="008306AB" w:rsidRDefault="008F2374" w:rsidP="008F2374">
      <w:pPr>
        <w:pStyle w:val="CMD"/>
        <w:rPr>
          <w:lang w:val="en-US"/>
        </w:rPr>
      </w:pPr>
      <w:r w:rsidRPr="008306AB">
        <w:rPr>
          <w:lang w:val="en-US"/>
        </w:rPr>
        <w:t xml:space="preserve">% LLDP is not enabled (LLDP </w:t>
      </w:r>
      <w:r>
        <w:t>не</w:t>
      </w:r>
      <w:r w:rsidRPr="008306AB">
        <w:rPr>
          <w:lang w:val="en-US"/>
        </w:rPr>
        <w:t xml:space="preserve"> </w:t>
      </w:r>
      <w:r>
        <w:t>включен</w:t>
      </w:r>
      <w:r w:rsidRPr="008306AB">
        <w:rPr>
          <w:lang w:val="en-US"/>
        </w:rPr>
        <w:t>)</w:t>
      </w:r>
    </w:p>
    <w:p w14:paraId="48AC1CB2" w14:textId="77777777" w:rsidR="008F2374" w:rsidRDefault="008F2374" w:rsidP="002254D9">
      <w:pPr>
        <w:pStyle w:val="BodyTextL50"/>
      </w:pPr>
      <w:r>
        <w:t xml:space="preserve">Если на маршрутизаторе Gateway отключен протокол LLDP, включите его. Для этого выполните команду </w:t>
      </w:r>
      <w:r>
        <w:rPr>
          <w:b/>
        </w:rPr>
        <w:t>lldp run</w:t>
      </w:r>
      <w:r>
        <w:t xml:space="preserve"> в режиме глобальной настройки.</w:t>
      </w:r>
    </w:p>
    <w:p w14:paraId="57BE0C99" w14:textId="0AE6B85E" w:rsidR="008F2374" w:rsidRDefault="008F2374" w:rsidP="008F2374">
      <w:pPr>
        <w:pStyle w:val="CMD"/>
        <w:rPr>
          <w:b/>
        </w:rPr>
      </w:pPr>
      <w:r>
        <w:t xml:space="preserve">Gateway(config)# </w:t>
      </w:r>
      <w:r>
        <w:rPr>
          <w:b/>
        </w:rPr>
        <w:t>lldp run</w:t>
      </w:r>
    </w:p>
    <w:p w14:paraId="2D342D62" w14:textId="45BDD21B" w:rsidR="008F2374" w:rsidRDefault="008F2374" w:rsidP="008306AB">
      <w:pPr>
        <w:pStyle w:val="SubStepAlpha"/>
        <w:numPr>
          <w:ilvl w:val="2"/>
          <w:numId w:val="12"/>
        </w:numPr>
      </w:pPr>
      <w:r>
        <w:t xml:space="preserve">На маршрутизаторе Gateway введите команду </w:t>
      </w:r>
      <w:r>
        <w:rPr>
          <w:b/>
        </w:rPr>
        <w:t>show lldp</w:t>
      </w:r>
      <w:r>
        <w:t>, чтобы убедиться в том, что на маршрутизаторе включен протокол LLDP.</w:t>
      </w:r>
    </w:p>
    <w:p w14:paraId="4CF86204" w14:textId="06C3579B" w:rsidR="005F4648" w:rsidRPr="008306AB" w:rsidRDefault="005F4648" w:rsidP="005F4648">
      <w:pPr>
        <w:pStyle w:val="CMD"/>
        <w:rPr>
          <w:b/>
          <w:lang w:val="en-US"/>
        </w:rPr>
      </w:pPr>
      <w:r w:rsidRPr="008306AB">
        <w:rPr>
          <w:lang w:val="en-US"/>
        </w:rPr>
        <w:t xml:space="preserve">Gateway#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lldp</w:t>
      </w:r>
      <w:proofErr w:type="spellEnd"/>
    </w:p>
    <w:p w14:paraId="6FD5099E" w14:textId="77777777" w:rsidR="005F4648" w:rsidRPr="008306AB" w:rsidRDefault="005F4648" w:rsidP="005F4648">
      <w:pPr>
        <w:pStyle w:val="CMD"/>
        <w:rPr>
          <w:lang w:val="en-US"/>
        </w:rPr>
      </w:pPr>
    </w:p>
    <w:p w14:paraId="5ADEEE41" w14:textId="77777777" w:rsidR="005F4648" w:rsidRPr="008306AB" w:rsidRDefault="005F4648" w:rsidP="005F4648">
      <w:pPr>
        <w:pStyle w:val="CMD"/>
        <w:rPr>
          <w:lang w:val="en-US"/>
        </w:rPr>
      </w:pPr>
      <w:r w:rsidRPr="008306AB">
        <w:rPr>
          <w:lang w:val="en-US"/>
        </w:rPr>
        <w:t>Global LLDP Information:</w:t>
      </w:r>
    </w:p>
    <w:p w14:paraId="35671732" w14:textId="77777777" w:rsidR="005F4648" w:rsidRPr="008306AB" w:rsidRDefault="005F4648" w:rsidP="005F4648">
      <w:pPr>
        <w:pStyle w:val="CMD"/>
        <w:rPr>
          <w:lang w:val="en-US"/>
        </w:rPr>
      </w:pPr>
      <w:r w:rsidRPr="008306AB">
        <w:rPr>
          <w:lang w:val="en-US"/>
        </w:rPr>
        <w:t xml:space="preserve">    Status: ACTIVE</w:t>
      </w:r>
    </w:p>
    <w:p w14:paraId="4EF19C00" w14:textId="77777777" w:rsidR="005F4648" w:rsidRPr="008306AB" w:rsidRDefault="005F4648" w:rsidP="005F4648">
      <w:pPr>
        <w:pStyle w:val="CMD"/>
        <w:rPr>
          <w:lang w:val="en-US"/>
        </w:rPr>
      </w:pPr>
      <w:r w:rsidRPr="008306AB">
        <w:rPr>
          <w:lang w:val="en-US"/>
        </w:rPr>
        <w:t xml:space="preserve">    LLDP advertisements are sent every 30 seconds</w:t>
      </w:r>
    </w:p>
    <w:p w14:paraId="25FA86BD" w14:textId="77777777" w:rsidR="005F4648" w:rsidRPr="008306AB" w:rsidRDefault="005F4648" w:rsidP="005F4648">
      <w:pPr>
        <w:pStyle w:val="CMD"/>
        <w:rPr>
          <w:lang w:val="en-US"/>
        </w:rPr>
      </w:pPr>
      <w:r w:rsidRPr="008306AB">
        <w:rPr>
          <w:lang w:val="en-US"/>
        </w:rPr>
        <w:t xml:space="preserve">    LLDP hold time advertised is 120 seconds</w:t>
      </w:r>
    </w:p>
    <w:p w14:paraId="035D3001" w14:textId="170FD93A" w:rsidR="005F4648" w:rsidRPr="008306AB" w:rsidRDefault="005F4648" w:rsidP="005F4648">
      <w:pPr>
        <w:pStyle w:val="CMD"/>
        <w:rPr>
          <w:lang w:val="en-US"/>
        </w:rPr>
      </w:pPr>
      <w:r w:rsidRPr="008306AB">
        <w:rPr>
          <w:lang w:val="en-US"/>
        </w:rPr>
        <w:t xml:space="preserve">    LLDP interface </w:t>
      </w:r>
      <w:proofErr w:type="spellStart"/>
      <w:r w:rsidRPr="008306AB">
        <w:rPr>
          <w:lang w:val="en-US"/>
        </w:rPr>
        <w:t>reinitialisation</w:t>
      </w:r>
      <w:proofErr w:type="spellEnd"/>
      <w:r w:rsidRPr="008306AB">
        <w:rPr>
          <w:lang w:val="en-US"/>
        </w:rPr>
        <w:t xml:space="preserve"> delay is 2 seconds</w:t>
      </w:r>
    </w:p>
    <w:p w14:paraId="346EF2EB" w14:textId="734ED02F" w:rsidR="00EB1201" w:rsidRDefault="00EB1201" w:rsidP="00354ACF">
      <w:pPr>
        <w:pStyle w:val="BodyTextL50"/>
        <w:keepNext/>
      </w:pPr>
      <w:r>
        <w:lastRenderedPageBreak/>
        <w:t xml:space="preserve">Выполните команду </w:t>
      </w:r>
      <w:r>
        <w:rPr>
          <w:b/>
        </w:rPr>
        <w:t>show lldp neighbors</w:t>
      </w:r>
      <w:r>
        <w:t>. Какие устройства имеются по соседству с маршрутизатором Gateway?</w:t>
      </w:r>
    </w:p>
    <w:p w14:paraId="08ED1136" w14:textId="0DA05ECB" w:rsidR="00EB1201" w:rsidRDefault="00EB1201" w:rsidP="008F6927">
      <w:pPr>
        <w:pStyle w:val="BodyTextL50"/>
      </w:pPr>
      <w:r>
        <w:t>____________________________________________________________________________________</w:t>
      </w:r>
    </w:p>
    <w:p w14:paraId="49F1A4AA" w14:textId="3462D551" w:rsidR="008F6927" w:rsidRDefault="008F6927" w:rsidP="008306AB">
      <w:pPr>
        <w:pStyle w:val="SubStepAlpha"/>
        <w:numPr>
          <w:ilvl w:val="2"/>
          <w:numId w:val="12"/>
        </w:numPr>
      </w:pPr>
      <w:r>
        <w:t xml:space="preserve">Если у маршрутизатора шлюза нет соседей LLDP, включите протокол LLDP на коммутаторах и ISP. На этих устройствах выполните команду </w:t>
      </w:r>
      <w:r>
        <w:rPr>
          <w:b/>
        </w:rPr>
        <w:t>lldp run</w:t>
      </w:r>
      <w:r>
        <w:t xml:space="preserve"> в режиме глобальной настройки.</w:t>
      </w:r>
    </w:p>
    <w:p w14:paraId="66F60162" w14:textId="692AC7B4" w:rsidR="008F6927" w:rsidRPr="008306AB" w:rsidRDefault="008F6927" w:rsidP="008F6927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S1(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)# </w:t>
      </w:r>
      <w:proofErr w:type="spellStart"/>
      <w:r w:rsidRPr="008306AB">
        <w:rPr>
          <w:b/>
          <w:lang w:val="en-US"/>
        </w:rPr>
        <w:t>lldp</w:t>
      </w:r>
      <w:proofErr w:type="spellEnd"/>
      <w:r w:rsidRPr="008306AB">
        <w:rPr>
          <w:b/>
          <w:lang w:val="en-US"/>
        </w:rPr>
        <w:t xml:space="preserve"> run</w:t>
      </w:r>
    </w:p>
    <w:p w14:paraId="5790D055" w14:textId="7FA01E9E" w:rsidR="008F6927" w:rsidRPr="008306AB" w:rsidRDefault="008F6927" w:rsidP="008F6927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S2(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)# </w:t>
      </w:r>
      <w:proofErr w:type="spellStart"/>
      <w:r w:rsidRPr="008306AB">
        <w:rPr>
          <w:b/>
          <w:lang w:val="en-US"/>
        </w:rPr>
        <w:t>lldp</w:t>
      </w:r>
      <w:proofErr w:type="spellEnd"/>
      <w:r w:rsidRPr="008306AB">
        <w:rPr>
          <w:b/>
          <w:lang w:val="en-US"/>
        </w:rPr>
        <w:t xml:space="preserve"> run</w:t>
      </w:r>
    </w:p>
    <w:p w14:paraId="7A5EA00C" w14:textId="36FC6184" w:rsidR="008F6927" w:rsidRPr="008306AB" w:rsidRDefault="008F6927" w:rsidP="008F6927">
      <w:pPr>
        <w:pStyle w:val="CMD"/>
        <w:rPr>
          <w:b/>
          <w:lang w:val="en-US"/>
        </w:rPr>
      </w:pPr>
      <w:proofErr w:type="gramStart"/>
      <w:r w:rsidRPr="008306AB">
        <w:rPr>
          <w:lang w:val="en-US"/>
        </w:rPr>
        <w:t>S3(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)# </w:t>
      </w:r>
      <w:proofErr w:type="spellStart"/>
      <w:r w:rsidRPr="008306AB">
        <w:rPr>
          <w:b/>
          <w:lang w:val="en-US"/>
        </w:rPr>
        <w:t>lldp</w:t>
      </w:r>
      <w:proofErr w:type="spellEnd"/>
      <w:r w:rsidRPr="008306AB">
        <w:rPr>
          <w:b/>
          <w:lang w:val="en-US"/>
        </w:rPr>
        <w:t xml:space="preserve"> run</w:t>
      </w:r>
    </w:p>
    <w:p w14:paraId="5FD12246" w14:textId="3E681247" w:rsidR="00CB2C01" w:rsidRPr="008306AB" w:rsidRDefault="00CB2C01" w:rsidP="008F6927">
      <w:pPr>
        <w:pStyle w:val="CMD"/>
        <w:rPr>
          <w:b/>
          <w:lang w:val="en-US"/>
        </w:rPr>
      </w:pPr>
      <w:proofErr w:type="gramStart"/>
      <w:r w:rsidRPr="008306AB">
        <w:rPr>
          <w:lang w:val="en-US"/>
        </w:rPr>
        <w:t>ISP(</w:t>
      </w:r>
      <w:proofErr w:type="spellStart"/>
      <w:proofErr w:type="gramEnd"/>
      <w:r w:rsidRPr="008306AB">
        <w:rPr>
          <w:lang w:val="en-US"/>
        </w:rPr>
        <w:t>config</w:t>
      </w:r>
      <w:proofErr w:type="spellEnd"/>
      <w:r w:rsidRPr="008306AB">
        <w:rPr>
          <w:lang w:val="en-US"/>
        </w:rPr>
        <w:t xml:space="preserve">)# </w:t>
      </w:r>
      <w:proofErr w:type="spellStart"/>
      <w:r w:rsidRPr="008306AB">
        <w:rPr>
          <w:b/>
          <w:lang w:val="en-US"/>
        </w:rPr>
        <w:t>lldp</w:t>
      </w:r>
      <w:proofErr w:type="spellEnd"/>
      <w:r w:rsidRPr="008306AB">
        <w:rPr>
          <w:b/>
          <w:lang w:val="en-US"/>
        </w:rPr>
        <w:t xml:space="preserve"> run</w:t>
      </w:r>
    </w:p>
    <w:p w14:paraId="667F196A" w14:textId="7DCFED97" w:rsidR="00EB1201" w:rsidRDefault="00971E61" w:rsidP="008306AB">
      <w:pPr>
        <w:pStyle w:val="SubStepAlpha"/>
        <w:numPr>
          <w:ilvl w:val="2"/>
          <w:numId w:val="12"/>
        </w:numPr>
      </w:pPr>
      <w:r>
        <w:t xml:space="preserve">Выполните команду </w:t>
      </w:r>
      <w:r>
        <w:rPr>
          <w:b/>
        </w:rPr>
        <w:t>show lldp neighbors</w:t>
      </w:r>
      <w:r>
        <w:t xml:space="preserve"> на коммутаторах и маршрутизаторе, чтобы отобразить список портов, на которых включен LLDP. Ниже представлен результат выполнения команды на маршрутизаторе Gateway.</w:t>
      </w:r>
    </w:p>
    <w:p w14:paraId="434BF3B2" w14:textId="77777777" w:rsidR="00971E61" w:rsidRPr="00971E61" w:rsidRDefault="00971E61" w:rsidP="00971E61">
      <w:pPr>
        <w:pStyle w:val="CMD"/>
        <w:rPr>
          <w:b/>
        </w:rPr>
      </w:pPr>
      <w:r>
        <w:t xml:space="preserve">Gateway# </w:t>
      </w:r>
      <w:r>
        <w:rPr>
          <w:b/>
        </w:rPr>
        <w:t>show lldp neighbors</w:t>
      </w:r>
    </w:p>
    <w:p w14:paraId="53D0BFCA" w14:textId="77777777" w:rsidR="00971E61" w:rsidRDefault="00971E61" w:rsidP="00971E61">
      <w:pPr>
        <w:pStyle w:val="CMD"/>
      </w:pPr>
      <w:r>
        <w:t>Capability codes:</w:t>
      </w:r>
    </w:p>
    <w:p w14:paraId="0A5A9735" w14:textId="77777777" w:rsidR="00971E61" w:rsidRPr="008306AB" w:rsidRDefault="00971E61" w:rsidP="00971E61">
      <w:pPr>
        <w:pStyle w:val="CMD"/>
        <w:rPr>
          <w:lang w:val="fr-CA"/>
        </w:rPr>
      </w:pPr>
      <w:r w:rsidRPr="008306AB">
        <w:rPr>
          <w:lang w:val="fr-CA"/>
        </w:rPr>
        <w:t xml:space="preserve">    (R) Router, (B) Bridge, (T) </w:t>
      </w:r>
      <w:proofErr w:type="spellStart"/>
      <w:r w:rsidRPr="008306AB">
        <w:rPr>
          <w:lang w:val="fr-CA"/>
        </w:rPr>
        <w:t>Telephone</w:t>
      </w:r>
      <w:proofErr w:type="spellEnd"/>
      <w:r w:rsidRPr="008306AB">
        <w:rPr>
          <w:lang w:val="fr-CA"/>
        </w:rPr>
        <w:t xml:space="preserve">, (C) DOCSIS </w:t>
      </w:r>
      <w:proofErr w:type="spellStart"/>
      <w:r w:rsidRPr="008306AB">
        <w:rPr>
          <w:lang w:val="fr-CA"/>
        </w:rPr>
        <w:t>Cable</w:t>
      </w:r>
      <w:proofErr w:type="spellEnd"/>
      <w:r w:rsidRPr="008306AB">
        <w:rPr>
          <w:lang w:val="fr-CA"/>
        </w:rPr>
        <w:t xml:space="preserve"> </w:t>
      </w:r>
      <w:proofErr w:type="spellStart"/>
      <w:r w:rsidRPr="008306AB">
        <w:rPr>
          <w:lang w:val="fr-CA"/>
        </w:rPr>
        <w:t>Device</w:t>
      </w:r>
      <w:proofErr w:type="spellEnd"/>
    </w:p>
    <w:p w14:paraId="5067722B" w14:textId="77777777" w:rsidR="00971E61" w:rsidRPr="008306AB" w:rsidRDefault="00971E61" w:rsidP="00971E61">
      <w:pPr>
        <w:pStyle w:val="CMD"/>
        <w:rPr>
          <w:lang w:val="en-US"/>
        </w:rPr>
      </w:pPr>
      <w:r w:rsidRPr="008306AB">
        <w:rPr>
          <w:lang w:val="fr-CA"/>
        </w:rPr>
        <w:t xml:space="preserve">    </w:t>
      </w:r>
      <w:r w:rsidRPr="008306AB">
        <w:rPr>
          <w:lang w:val="en-US"/>
        </w:rPr>
        <w:t>(W) WLAN Access Point, (P) Repeater, (S) Station, (O) Other</w:t>
      </w:r>
    </w:p>
    <w:p w14:paraId="2B93B204" w14:textId="77777777" w:rsidR="00971E61" w:rsidRPr="008306AB" w:rsidRDefault="00971E61" w:rsidP="00971E61">
      <w:pPr>
        <w:pStyle w:val="CMD"/>
        <w:rPr>
          <w:lang w:val="en-US"/>
        </w:rPr>
      </w:pPr>
    </w:p>
    <w:p w14:paraId="5C21077D" w14:textId="77777777" w:rsidR="00971E61" w:rsidRPr="008306AB" w:rsidRDefault="00971E61" w:rsidP="00971E61">
      <w:pPr>
        <w:pStyle w:val="CMD"/>
        <w:rPr>
          <w:lang w:val="en-US"/>
        </w:rPr>
      </w:pPr>
      <w:r w:rsidRPr="008306AB">
        <w:rPr>
          <w:lang w:val="en-US"/>
        </w:rPr>
        <w:t xml:space="preserve">Device ID           Local </w:t>
      </w:r>
      <w:proofErr w:type="spellStart"/>
      <w:r w:rsidRPr="008306AB">
        <w:rPr>
          <w:lang w:val="en-US"/>
        </w:rPr>
        <w:t>Intf</w:t>
      </w:r>
      <w:proofErr w:type="spellEnd"/>
      <w:r w:rsidRPr="008306AB">
        <w:rPr>
          <w:lang w:val="en-US"/>
        </w:rPr>
        <w:t xml:space="preserve">     Hold-</w:t>
      </w:r>
      <w:proofErr w:type="gramStart"/>
      <w:r w:rsidRPr="008306AB">
        <w:rPr>
          <w:lang w:val="en-US"/>
        </w:rPr>
        <w:t>time  Capability</w:t>
      </w:r>
      <w:proofErr w:type="gramEnd"/>
      <w:r w:rsidRPr="008306AB">
        <w:rPr>
          <w:lang w:val="en-US"/>
        </w:rPr>
        <w:t xml:space="preserve">      Port ID</w:t>
      </w:r>
    </w:p>
    <w:p w14:paraId="7A291D8C" w14:textId="77777777" w:rsidR="00971E61" w:rsidRPr="008306AB" w:rsidRDefault="00971E61" w:rsidP="00971E61">
      <w:pPr>
        <w:pStyle w:val="CMD"/>
        <w:rPr>
          <w:lang w:val="en-US"/>
        </w:rPr>
      </w:pPr>
      <w:r w:rsidRPr="008306AB">
        <w:rPr>
          <w:lang w:val="en-US"/>
        </w:rPr>
        <w:t>S3                  Gi0/1          120        B               Fa0/5</w:t>
      </w:r>
    </w:p>
    <w:p w14:paraId="165F8D95" w14:textId="77777777" w:rsidR="00971E61" w:rsidRPr="008306AB" w:rsidRDefault="00971E61" w:rsidP="00971E61">
      <w:pPr>
        <w:pStyle w:val="CMD"/>
        <w:rPr>
          <w:lang w:val="en-US"/>
        </w:rPr>
      </w:pPr>
    </w:p>
    <w:p w14:paraId="639FD982" w14:textId="6AC73B35" w:rsidR="00971E61" w:rsidRPr="008306AB" w:rsidRDefault="00971E61" w:rsidP="00971E61">
      <w:pPr>
        <w:pStyle w:val="CMD"/>
        <w:rPr>
          <w:lang w:val="en-US"/>
        </w:rPr>
      </w:pPr>
      <w:r w:rsidRPr="008306AB">
        <w:rPr>
          <w:lang w:val="en-US"/>
        </w:rPr>
        <w:t>Total entries displayed: 1</w:t>
      </w:r>
    </w:p>
    <w:p w14:paraId="7837554A" w14:textId="518916B8" w:rsidR="00971E61" w:rsidRPr="008306AB" w:rsidRDefault="00971E61" w:rsidP="008306AB">
      <w:pPr>
        <w:pStyle w:val="SubStepAlpha"/>
        <w:numPr>
          <w:ilvl w:val="2"/>
          <w:numId w:val="12"/>
        </w:numPr>
        <w:rPr>
          <w:lang w:val="en-US"/>
        </w:rPr>
      </w:pPr>
      <w:r>
        <w:t>На</w:t>
      </w:r>
      <w:r w:rsidRPr="008306AB">
        <w:rPr>
          <w:lang w:val="en-US"/>
        </w:rPr>
        <w:t xml:space="preserve"> </w:t>
      </w:r>
      <w:r>
        <w:t>маршрутизаторе</w:t>
      </w:r>
      <w:r w:rsidRPr="008306AB">
        <w:rPr>
          <w:lang w:val="en-US"/>
        </w:rPr>
        <w:t xml:space="preserve"> Gateway </w:t>
      </w:r>
      <w:r>
        <w:t>выполните</w:t>
      </w:r>
      <w:r w:rsidRPr="008306AB">
        <w:rPr>
          <w:lang w:val="en-US"/>
        </w:rPr>
        <w:t xml:space="preserve"> </w:t>
      </w:r>
      <w:r>
        <w:t>команду</w:t>
      </w:r>
      <w:r w:rsidRPr="008306AB">
        <w:rPr>
          <w:lang w:val="en-US"/>
        </w:rPr>
        <w:t xml:space="preserve">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lldp</w:t>
      </w:r>
      <w:proofErr w:type="spellEnd"/>
      <w:r w:rsidRPr="008306AB">
        <w:rPr>
          <w:b/>
          <w:lang w:val="en-US"/>
        </w:rPr>
        <w:t xml:space="preserve"> neighbors detail</w:t>
      </w:r>
      <w:r w:rsidRPr="008306AB">
        <w:rPr>
          <w:lang w:val="en-US"/>
        </w:rPr>
        <w:t>.</w:t>
      </w:r>
    </w:p>
    <w:p w14:paraId="6C4EE926" w14:textId="77777777" w:rsidR="00971E61" w:rsidRPr="008306AB" w:rsidRDefault="00971E61" w:rsidP="00971E61">
      <w:pPr>
        <w:pStyle w:val="CMD"/>
        <w:rPr>
          <w:b/>
          <w:lang w:val="en-US"/>
        </w:rPr>
      </w:pPr>
      <w:r w:rsidRPr="008306AB">
        <w:rPr>
          <w:lang w:val="en-US"/>
        </w:rPr>
        <w:t xml:space="preserve">Gateway# </w:t>
      </w:r>
      <w:r w:rsidRPr="008306AB">
        <w:rPr>
          <w:b/>
          <w:lang w:val="en-US"/>
        </w:rPr>
        <w:t xml:space="preserve">show </w:t>
      </w:r>
      <w:proofErr w:type="spellStart"/>
      <w:r w:rsidRPr="008306AB">
        <w:rPr>
          <w:b/>
          <w:lang w:val="en-US"/>
        </w:rPr>
        <w:t>lldp</w:t>
      </w:r>
      <w:proofErr w:type="spellEnd"/>
      <w:r w:rsidRPr="008306AB">
        <w:rPr>
          <w:b/>
          <w:lang w:val="en-US"/>
        </w:rPr>
        <w:t xml:space="preserve"> neighbors detail</w:t>
      </w:r>
    </w:p>
    <w:p w14:paraId="3E94C17C" w14:textId="77777777" w:rsidR="00546F35" w:rsidRPr="008306AB" w:rsidRDefault="00546F35" w:rsidP="00546F35">
      <w:pPr>
        <w:pStyle w:val="CMD"/>
        <w:rPr>
          <w:lang w:val="en-US"/>
        </w:rPr>
      </w:pPr>
      <w:r w:rsidRPr="008306AB">
        <w:rPr>
          <w:lang w:val="en-US"/>
        </w:rPr>
        <w:t>------------------------------------------------</w:t>
      </w:r>
    </w:p>
    <w:p w14:paraId="6BCF94CD" w14:textId="77777777" w:rsidR="00546F35" w:rsidRPr="00D071F0" w:rsidRDefault="00546F35" w:rsidP="00546F35">
      <w:pPr>
        <w:pStyle w:val="CMD"/>
        <w:rPr>
          <w:lang w:val="pt-BR"/>
        </w:rPr>
      </w:pPr>
      <w:r w:rsidRPr="00D071F0">
        <w:rPr>
          <w:lang w:val="pt-BR"/>
        </w:rPr>
        <w:t>Local Intf: Gi0/1</w:t>
      </w:r>
    </w:p>
    <w:p w14:paraId="158C65C0" w14:textId="77777777" w:rsidR="00546F35" w:rsidRPr="00D071F0" w:rsidRDefault="00546F35" w:rsidP="00546F35">
      <w:pPr>
        <w:pStyle w:val="CMD"/>
        <w:rPr>
          <w:lang w:val="pt-BR"/>
        </w:rPr>
      </w:pPr>
      <w:r w:rsidRPr="00D071F0">
        <w:rPr>
          <w:lang w:val="pt-BR"/>
        </w:rPr>
        <w:t>Chassis id: 0cd9.96e8.7400</w:t>
      </w:r>
    </w:p>
    <w:p w14:paraId="4628322B" w14:textId="77777777" w:rsidR="00546F35" w:rsidRPr="00D071F0" w:rsidRDefault="00546F35" w:rsidP="00546F35">
      <w:pPr>
        <w:pStyle w:val="CMD"/>
        <w:rPr>
          <w:lang w:val="fr-FR"/>
        </w:rPr>
      </w:pPr>
      <w:r w:rsidRPr="00D071F0">
        <w:rPr>
          <w:lang w:val="fr-FR"/>
        </w:rPr>
        <w:t>Port id: Fa0/5</w:t>
      </w:r>
    </w:p>
    <w:p w14:paraId="0F197709" w14:textId="77777777" w:rsidR="00546F35" w:rsidRPr="00D071F0" w:rsidRDefault="00546F35" w:rsidP="00546F35">
      <w:pPr>
        <w:pStyle w:val="CMD"/>
        <w:rPr>
          <w:lang w:val="fr-FR"/>
        </w:rPr>
      </w:pPr>
      <w:r w:rsidRPr="00D071F0">
        <w:rPr>
          <w:lang w:val="fr-FR"/>
        </w:rPr>
        <w:t>Port Description: FastEthernet0/5</w:t>
      </w:r>
    </w:p>
    <w:p w14:paraId="5EF85ED2" w14:textId="77777777" w:rsidR="00546F35" w:rsidRPr="00D071F0" w:rsidRDefault="00546F35" w:rsidP="00546F35">
      <w:pPr>
        <w:pStyle w:val="CMD"/>
        <w:rPr>
          <w:lang w:val="fr-FR"/>
        </w:rPr>
      </w:pPr>
      <w:r w:rsidRPr="00D071F0">
        <w:rPr>
          <w:lang w:val="fr-FR"/>
        </w:rPr>
        <w:t>System Name: S3</w:t>
      </w:r>
    </w:p>
    <w:p w14:paraId="795A9439" w14:textId="77777777" w:rsidR="00546F35" w:rsidRPr="00D071F0" w:rsidRDefault="00546F35" w:rsidP="00546F35">
      <w:pPr>
        <w:pStyle w:val="CMD"/>
        <w:rPr>
          <w:lang w:val="fr-FR"/>
        </w:rPr>
      </w:pPr>
    </w:p>
    <w:p w14:paraId="22F54B2A" w14:textId="77777777" w:rsidR="00546F35" w:rsidRPr="00D071F0" w:rsidRDefault="00546F35" w:rsidP="00546F35">
      <w:pPr>
        <w:pStyle w:val="CMD"/>
        <w:rPr>
          <w:lang w:val="fr-FR"/>
        </w:rPr>
      </w:pPr>
      <w:r w:rsidRPr="00D071F0">
        <w:rPr>
          <w:lang w:val="fr-FR"/>
        </w:rPr>
        <w:t>System Description:</w:t>
      </w:r>
    </w:p>
    <w:p w14:paraId="375158DC" w14:textId="77777777" w:rsidR="00546F35" w:rsidRPr="00D071F0" w:rsidRDefault="00546F35" w:rsidP="00546F35">
      <w:pPr>
        <w:pStyle w:val="CMD"/>
        <w:rPr>
          <w:lang w:val="fr-FR"/>
        </w:rPr>
      </w:pPr>
      <w:r w:rsidRPr="00D071F0">
        <w:rPr>
          <w:lang w:val="fr-FR"/>
        </w:rPr>
        <w:t>Cisco IOS Software, C2960 Software (C2960-LANBASEK9-M), Version 15.0(2)SE7, RELEASE SOFTWARE (fc1)</w:t>
      </w:r>
    </w:p>
    <w:p w14:paraId="46CAB827" w14:textId="77777777" w:rsidR="00546F35" w:rsidRPr="00D071F0" w:rsidRDefault="00546F35" w:rsidP="00546F35">
      <w:pPr>
        <w:pStyle w:val="CMD"/>
        <w:rPr>
          <w:lang w:val="fr-FR"/>
        </w:rPr>
      </w:pPr>
      <w:r w:rsidRPr="00D071F0">
        <w:rPr>
          <w:lang w:val="fr-FR"/>
        </w:rPr>
        <w:t>Technical Support: http://www.cisco.com/techsupport</w:t>
      </w:r>
    </w:p>
    <w:p w14:paraId="6A078DE7" w14:textId="77777777" w:rsidR="00546F35" w:rsidRPr="008306AB" w:rsidRDefault="00546F35" w:rsidP="00546F35">
      <w:pPr>
        <w:pStyle w:val="CMD"/>
        <w:rPr>
          <w:lang w:val="en-US"/>
        </w:rPr>
      </w:pPr>
      <w:proofErr w:type="gramStart"/>
      <w:r w:rsidRPr="008306AB">
        <w:rPr>
          <w:lang w:val="en-US"/>
        </w:rPr>
        <w:t>Copyright (c) 1986-2014 by Cisco Systems, Inc.</w:t>
      </w:r>
      <w:proofErr w:type="gramEnd"/>
    </w:p>
    <w:p w14:paraId="3EDBB9AD" w14:textId="77777777" w:rsidR="00546F35" w:rsidRPr="008306AB" w:rsidRDefault="00546F35" w:rsidP="00546F35">
      <w:pPr>
        <w:pStyle w:val="CMD"/>
        <w:rPr>
          <w:lang w:val="en-US"/>
        </w:rPr>
      </w:pPr>
      <w:r w:rsidRPr="008306AB">
        <w:rPr>
          <w:lang w:val="en-US"/>
        </w:rPr>
        <w:t xml:space="preserve">Compiled Thu 23-Oct-14 14:49 by </w:t>
      </w:r>
      <w:proofErr w:type="spellStart"/>
      <w:r w:rsidRPr="008306AB">
        <w:rPr>
          <w:lang w:val="en-US"/>
        </w:rPr>
        <w:t>prod_rel_team</w:t>
      </w:r>
      <w:proofErr w:type="spellEnd"/>
    </w:p>
    <w:p w14:paraId="0E6EE4C3" w14:textId="77777777" w:rsidR="00546F35" w:rsidRPr="008306AB" w:rsidRDefault="00546F35" w:rsidP="00546F35">
      <w:pPr>
        <w:pStyle w:val="CMD"/>
        <w:rPr>
          <w:lang w:val="en-US"/>
        </w:rPr>
      </w:pPr>
    </w:p>
    <w:p w14:paraId="4F4AC82F" w14:textId="77777777" w:rsidR="00546F35" w:rsidRPr="008306AB" w:rsidRDefault="00546F35" w:rsidP="00546F35">
      <w:pPr>
        <w:pStyle w:val="CMD"/>
        <w:rPr>
          <w:lang w:val="en-US"/>
        </w:rPr>
      </w:pPr>
      <w:r w:rsidRPr="008306AB">
        <w:rPr>
          <w:lang w:val="en-US"/>
        </w:rPr>
        <w:t>Time remaining: 103 seconds</w:t>
      </w:r>
    </w:p>
    <w:p w14:paraId="02EE8786" w14:textId="77777777" w:rsidR="00546F35" w:rsidRPr="008306AB" w:rsidRDefault="00546F35" w:rsidP="00546F35">
      <w:pPr>
        <w:pStyle w:val="CMD"/>
        <w:rPr>
          <w:lang w:val="en-US"/>
        </w:rPr>
      </w:pPr>
      <w:r w:rsidRPr="008306AB">
        <w:rPr>
          <w:lang w:val="en-US"/>
        </w:rPr>
        <w:t>System Capabilities: B</w:t>
      </w:r>
    </w:p>
    <w:p w14:paraId="13D1C7FE" w14:textId="77777777" w:rsidR="00546F35" w:rsidRPr="008306AB" w:rsidRDefault="00546F35" w:rsidP="00546F35">
      <w:pPr>
        <w:pStyle w:val="CMD"/>
        <w:rPr>
          <w:lang w:val="en-US"/>
        </w:rPr>
      </w:pPr>
      <w:r w:rsidRPr="008306AB">
        <w:rPr>
          <w:lang w:val="en-US"/>
        </w:rPr>
        <w:t>Enabled Capabilities: B</w:t>
      </w:r>
    </w:p>
    <w:p w14:paraId="71F22A79" w14:textId="77777777" w:rsidR="00546F35" w:rsidRPr="008306AB" w:rsidRDefault="00546F35" w:rsidP="00546F35">
      <w:pPr>
        <w:pStyle w:val="CMD"/>
        <w:rPr>
          <w:lang w:val="en-US"/>
        </w:rPr>
      </w:pPr>
      <w:r w:rsidRPr="008306AB">
        <w:rPr>
          <w:lang w:val="en-US"/>
        </w:rPr>
        <w:t>Management Addresses:</w:t>
      </w:r>
    </w:p>
    <w:p w14:paraId="72545492" w14:textId="77777777" w:rsidR="00546F35" w:rsidRPr="008306AB" w:rsidRDefault="00546F35" w:rsidP="00546F35">
      <w:pPr>
        <w:pStyle w:val="CMD"/>
        <w:rPr>
          <w:lang w:val="en-US"/>
        </w:rPr>
      </w:pPr>
      <w:r w:rsidRPr="008306AB">
        <w:rPr>
          <w:lang w:val="en-US"/>
        </w:rPr>
        <w:t xml:space="preserve">    IP: 192.168.1.3</w:t>
      </w:r>
    </w:p>
    <w:p w14:paraId="283D658B" w14:textId="77777777" w:rsidR="00546F35" w:rsidRPr="008306AB" w:rsidRDefault="00546F35" w:rsidP="00546F35">
      <w:pPr>
        <w:pStyle w:val="CMD"/>
        <w:rPr>
          <w:lang w:val="en-US"/>
        </w:rPr>
      </w:pPr>
      <w:r w:rsidRPr="008306AB">
        <w:rPr>
          <w:lang w:val="en-US"/>
        </w:rPr>
        <w:t>Auto Negotiation - supported, enabled</w:t>
      </w:r>
    </w:p>
    <w:p w14:paraId="566D4CC0" w14:textId="77777777" w:rsidR="00546F35" w:rsidRPr="008306AB" w:rsidRDefault="00546F35" w:rsidP="00546F35">
      <w:pPr>
        <w:pStyle w:val="CMD"/>
        <w:rPr>
          <w:lang w:val="en-US"/>
        </w:rPr>
      </w:pPr>
      <w:r w:rsidRPr="008306AB">
        <w:rPr>
          <w:lang w:val="en-US"/>
        </w:rPr>
        <w:t>Physical media capabilities:</w:t>
      </w:r>
    </w:p>
    <w:p w14:paraId="3A2657FD" w14:textId="77777777" w:rsidR="00546F35" w:rsidRPr="008306AB" w:rsidRDefault="00546F35" w:rsidP="00546F35">
      <w:pPr>
        <w:pStyle w:val="CMD"/>
        <w:rPr>
          <w:lang w:val="fr-CA"/>
        </w:rPr>
      </w:pPr>
      <w:r w:rsidRPr="008306AB">
        <w:rPr>
          <w:lang w:val="en-US"/>
        </w:rPr>
        <w:lastRenderedPageBreak/>
        <w:t xml:space="preserve">    </w:t>
      </w:r>
      <w:r w:rsidRPr="008306AB">
        <w:rPr>
          <w:lang w:val="fr-CA"/>
        </w:rPr>
        <w:t>100base-TX(FD)</w:t>
      </w:r>
    </w:p>
    <w:p w14:paraId="6C0A5083" w14:textId="77777777" w:rsidR="00546F35" w:rsidRPr="008306AB" w:rsidRDefault="00546F35" w:rsidP="00546F35">
      <w:pPr>
        <w:pStyle w:val="CMD"/>
        <w:rPr>
          <w:lang w:val="fr-CA"/>
        </w:rPr>
      </w:pPr>
      <w:r w:rsidRPr="008306AB">
        <w:rPr>
          <w:lang w:val="fr-CA"/>
        </w:rPr>
        <w:t xml:space="preserve">    100base-TX(HD)</w:t>
      </w:r>
    </w:p>
    <w:p w14:paraId="62BF95FE" w14:textId="77777777" w:rsidR="00546F35" w:rsidRPr="008306AB" w:rsidRDefault="00546F35" w:rsidP="00546F35">
      <w:pPr>
        <w:pStyle w:val="CMD"/>
        <w:rPr>
          <w:lang w:val="fr-CA"/>
        </w:rPr>
      </w:pPr>
      <w:r w:rsidRPr="008306AB">
        <w:rPr>
          <w:lang w:val="fr-CA"/>
        </w:rPr>
        <w:t xml:space="preserve">    10base-T(FD)</w:t>
      </w:r>
    </w:p>
    <w:p w14:paraId="6AEA1A65" w14:textId="77777777" w:rsidR="00546F35" w:rsidRPr="008306AB" w:rsidRDefault="00546F35" w:rsidP="00546F35">
      <w:pPr>
        <w:pStyle w:val="CMD"/>
        <w:rPr>
          <w:lang w:val="fr-CA"/>
        </w:rPr>
      </w:pPr>
      <w:r w:rsidRPr="008306AB">
        <w:rPr>
          <w:lang w:val="fr-CA"/>
        </w:rPr>
        <w:t xml:space="preserve">    10base-T(HD)</w:t>
      </w:r>
    </w:p>
    <w:p w14:paraId="32038ED3" w14:textId="77777777" w:rsidR="00546F35" w:rsidRPr="008306AB" w:rsidRDefault="00546F35" w:rsidP="00546F35">
      <w:pPr>
        <w:pStyle w:val="CMD"/>
        <w:rPr>
          <w:lang w:val="fr-CA"/>
        </w:rPr>
      </w:pPr>
      <w:r w:rsidRPr="008306AB">
        <w:rPr>
          <w:lang w:val="fr-CA"/>
        </w:rPr>
        <w:t xml:space="preserve">Media </w:t>
      </w:r>
      <w:proofErr w:type="spellStart"/>
      <w:r w:rsidRPr="008306AB">
        <w:rPr>
          <w:lang w:val="fr-CA"/>
        </w:rPr>
        <w:t>Attachment</w:t>
      </w:r>
      <w:proofErr w:type="spellEnd"/>
      <w:r w:rsidRPr="008306AB">
        <w:rPr>
          <w:lang w:val="fr-CA"/>
        </w:rPr>
        <w:t xml:space="preserve"> Unit type: 16</w:t>
      </w:r>
    </w:p>
    <w:p w14:paraId="4D8B117D" w14:textId="77777777" w:rsidR="00546F35" w:rsidRPr="008306AB" w:rsidRDefault="00546F35" w:rsidP="00546F35">
      <w:pPr>
        <w:pStyle w:val="CMD"/>
        <w:rPr>
          <w:lang w:val="en-US"/>
        </w:rPr>
      </w:pPr>
      <w:proofErr w:type="spellStart"/>
      <w:r w:rsidRPr="008306AB">
        <w:rPr>
          <w:lang w:val="en-US"/>
        </w:rPr>
        <w:t>Vlan</w:t>
      </w:r>
      <w:proofErr w:type="spellEnd"/>
      <w:r w:rsidRPr="008306AB">
        <w:rPr>
          <w:lang w:val="en-US"/>
        </w:rPr>
        <w:t xml:space="preserve"> ID: 1</w:t>
      </w:r>
    </w:p>
    <w:p w14:paraId="6B2AC445" w14:textId="77777777" w:rsidR="00546F35" w:rsidRPr="008306AB" w:rsidRDefault="00546F35" w:rsidP="00546F35">
      <w:pPr>
        <w:pStyle w:val="CMD"/>
        <w:rPr>
          <w:lang w:val="en-US"/>
        </w:rPr>
      </w:pPr>
    </w:p>
    <w:p w14:paraId="62B87F6E" w14:textId="77777777" w:rsidR="00546F35" w:rsidRPr="008306AB" w:rsidRDefault="00546F35" w:rsidP="00546F35">
      <w:pPr>
        <w:pStyle w:val="CMD"/>
        <w:rPr>
          <w:lang w:val="en-US"/>
        </w:rPr>
      </w:pPr>
    </w:p>
    <w:p w14:paraId="30F884EA" w14:textId="5AFD7C3F" w:rsidR="00546F35" w:rsidRPr="008306AB" w:rsidRDefault="00546F35" w:rsidP="00546F35">
      <w:pPr>
        <w:pStyle w:val="CMD"/>
        <w:rPr>
          <w:lang w:val="en-US"/>
        </w:rPr>
      </w:pPr>
      <w:r w:rsidRPr="008306AB">
        <w:rPr>
          <w:lang w:val="en-US"/>
        </w:rPr>
        <w:t>Total entries displayed: 1</w:t>
      </w:r>
    </w:p>
    <w:p w14:paraId="49945C32" w14:textId="77777777" w:rsidR="00546F35" w:rsidRPr="008306AB" w:rsidRDefault="00546F35" w:rsidP="00546F35">
      <w:pPr>
        <w:pStyle w:val="CMD"/>
        <w:rPr>
          <w:lang w:val="en-US"/>
        </w:rPr>
      </w:pPr>
    </w:p>
    <w:p w14:paraId="34CB51CF" w14:textId="3C3B5402" w:rsidR="00971E61" w:rsidRDefault="00624E75" w:rsidP="00562AFE">
      <w:pPr>
        <w:pStyle w:val="BodyTextL50"/>
        <w:keepNext/>
      </w:pPr>
      <w:r>
        <w:t>Какой порт используется на S3 для подключения к маршрутизатору шлюза?</w:t>
      </w:r>
    </w:p>
    <w:p w14:paraId="66E95B1F" w14:textId="73970E46" w:rsidR="00F7026E" w:rsidRDefault="00F7026E" w:rsidP="00F7026E">
      <w:pPr>
        <w:pStyle w:val="BodyTextL50"/>
      </w:pPr>
      <w:r>
        <w:t>____________________________________________________________________________________</w:t>
      </w:r>
    </w:p>
    <w:p w14:paraId="5A524923" w14:textId="6148F0DD" w:rsidR="00F7026E" w:rsidRDefault="00DB6EEA" w:rsidP="008306AB">
      <w:pPr>
        <w:pStyle w:val="SubStepAlpha"/>
        <w:numPr>
          <w:ilvl w:val="2"/>
          <w:numId w:val="12"/>
        </w:numPr>
      </w:pPr>
      <w:r>
        <w:t xml:space="preserve">Используйте результаты выполнения команды </w:t>
      </w:r>
      <w:r>
        <w:rPr>
          <w:b/>
        </w:rPr>
        <w:t xml:space="preserve">show </w:t>
      </w:r>
      <w:r>
        <w:t>для протоколов CDP и LLDP, чтобы указать подключенные порты в топологии сети.</w:t>
      </w:r>
    </w:p>
    <w:p w14:paraId="7BDD4117" w14:textId="02192733" w:rsidR="00282801" w:rsidRDefault="00354ACF" w:rsidP="00282801">
      <w:pPr>
        <w:pStyle w:val="Visual"/>
      </w:pPr>
      <w:r>
        <w:rPr>
          <w:noProof/>
          <w:lang w:val="en-US" w:eastAsia="zh-CN" w:bidi="ar-SA"/>
        </w:rPr>
        <w:drawing>
          <wp:inline distT="0" distB="0" distL="0" distR="0" wp14:anchorId="1C44C38B" wp14:editId="3B29506E">
            <wp:extent cx="6583679" cy="34442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79" cy="3444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E30A9" w14:textId="3D06B205" w:rsidR="00354ACF" w:rsidRDefault="00354ACF" w:rsidP="00354ACF">
      <w:pPr>
        <w:pStyle w:val="LabSection"/>
      </w:pPr>
      <w:r>
        <w:t>Вопросы для повторения</w:t>
      </w:r>
    </w:p>
    <w:p w14:paraId="647D7BE3" w14:textId="31D0F0DB" w:rsidR="00354ACF" w:rsidRDefault="00354ACF" w:rsidP="00562AFE">
      <w:pPr>
        <w:pStyle w:val="BodyTextL25"/>
        <w:keepNext/>
      </w:pPr>
      <w:r>
        <w:t>Для каких интерфейсов в пределах сети не следует использовать протоколы обнаружения сетевых ресурсов? Поясните ответ.</w:t>
      </w:r>
    </w:p>
    <w:p w14:paraId="6E59406D" w14:textId="77777777" w:rsidR="00354ACF" w:rsidRDefault="00354ACF" w:rsidP="001012AB">
      <w:pPr>
        <w:pStyle w:val="BodyTextL25"/>
      </w:pPr>
      <w:r>
        <w:t>_______________________________________________________________________________________</w:t>
      </w:r>
    </w:p>
    <w:p w14:paraId="4A0BC7EC" w14:textId="77777777" w:rsidR="00354ACF" w:rsidRDefault="00354ACF" w:rsidP="001012AB">
      <w:pPr>
        <w:pStyle w:val="BodyTextL25"/>
      </w:pPr>
      <w:r>
        <w:t>_______________________________________________________________________________________</w:t>
      </w:r>
    </w:p>
    <w:p w14:paraId="5FF3E5A1" w14:textId="77777777" w:rsidR="00354ACF" w:rsidRDefault="00354ACF" w:rsidP="001012AB">
      <w:pPr>
        <w:pStyle w:val="BodyTextL25"/>
      </w:pPr>
      <w:r>
        <w:t>_______________________________________________________________________________________</w:t>
      </w:r>
    </w:p>
    <w:p w14:paraId="2ABD4AA6" w14:textId="77777777" w:rsidR="00354ACF" w:rsidRDefault="00354ACF" w:rsidP="001012AB">
      <w:pPr>
        <w:pStyle w:val="BodyTextL25"/>
      </w:pPr>
      <w:r>
        <w:t>_______________________________________________________________________________________</w:t>
      </w:r>
    </w:p>
    <w:p w14:paraId="5FFE32C9" w14:textId="027EC951" w:rsidR="00013C67" w:rsidRDefault="00013C67" w:rsidP="001012AB">
      <w:pPr>
        <w:pStyle w:val="LabSection"/>
      </w:pPr>
      <w:r>
        <w:lastRenderedPageBreak/>
        <w:t>Сводная таблица по интерфейсам маршрутизаторов</w:t>
      </w:r>
    </w:p>
    <w:tbl>
      <w:tblPr>
        <w:tblW w:w="10260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898"/>
        <w:gridCol w:w="1978"/>
        <w:gridCol w:w="1978"/>
        <w:gridCol w:w="2203"/>
        <w:gridCol w:w="2203"/>
      </w:tblGrid>
      <w:tr w:rsidR="00013C67" w14:paraId="35FE96B8" w14:textId="77777777" w:rsidTr="00013C67">
        <w:trPr>
          <w:cantSplit/>
          <w:jc w:val="center"/>
        </w:trPr>
        <w:tc>
          <w:tcPr>
            <w:tcW w:w="10260" w:type="dxa"/>
            <w:gridSpan w:val="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DBE5F1"/>
            <w:vAlign w:val="bottom"/>
            <w:hideMark/>
          </w:tcPr>
          <w:p w14:paraId="35EF3CDC" w14:textId="77777777" w:rsidR="00013C67" w:rsidRDefault="00013C67">
            <w:pPr>
              <w:pStyle w:val="TableHeading"/>
            </w:pPr>
            <w:r>
              <w:t>Сводная таблица по интерфейсам маршрутизаторов</w:t>
            </w:r>
          </w:p>
        </w:tc>
      </w:tr>
      <w:tr w:rsidR="00013C67" w14:paraId="39004E34" w14:textId="77777777" w:rsidTr="00013C67">
        <w:trPr>
          <w:cantSplit/>
          <w:jc w:val="center"/>
        </w:trPr>
        <w:tc>
          <w:tcPr>
            <w:tcW w:w="153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02E8DFAC" w14:textId="77777777" w:rsidR="00013C67" w:rsidRDefault="00013C67">
            <w:pPr>
              <w:pStyle w:val="TableHeading"/>
            </w:pPr>
            <w:r>
              <w:t>Модель маршрутизатора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AD98042" w14:textId="77777777" w:rsidR="00013C67" w:rsidRDefault="00013C67">
            <w:pPr>
              <w:pStyle w:val="TableHeading"/>
            </w:pPr>
            <w:r>
              <w:t>Интерфейс Ethernet № 1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51A355A" w14:textId="77777777" w:rsidR="00013C67" w:rsidRDefault="00013C67">
            <w:pPr>
              <w:pStyle w:val="TableHeading"/>
            </w:pPr>
            <w:r>
              <w:t>Интерфейс Ethernet № 2</w:t>
            </w:r>
          </w:p>
        </w:tc>
        <w:tc>
          <w:tcPr>
            <w:tcW w:w="20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97D9238" w14:textId="77777777" w:rsidR="00013C67" w:rsidRDefault="00013C67">
            <w:pPr>
              <w:pStyle w:val="TableHeading"/>
            </w:pPr>
            <w:r>
              <w:t>Последовательный интерфейс № 1</w:t>
            </w:r>
          </w:p>
        </w:tc>
        <w:tc>
          <w:tcPr>
            <w:tcW w:w="21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015F1DA1" w14:textId="77777777" w:rsidR="00013C67" w:rsidRDefault="00013C67">
            <w:pPr>
              <w:pStyle w:val="TableHeading"/>
            </w:pPr>
            <w:r>
              <w:t>Последовательный интерфейс № 2</w:t>
            </w:r>
          </w:p>
        </w:tc>
      </w:tr>
      <w:tr w:rsidR="00013C67" w14:paraId="67E0A565" w14:textId="77777777" w:rsidTr="00013C67">
        <w:trPr>
          <w:cantSplit/>
          <w:jc w:val="center"/>
        </w:trPr>
        <w:tc>
          <w:tcPr>
            <w:tcW w:w="153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BC4FAE1" w14:textId="77777777" w:rsidR="00013C67" w:rsidRDefault="00013C67">
            <w:pPr>
              <w:pStyle w:val="TableText"/>
            </w:pPr>
            <w:r>
              <w:t>1800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ED974D0" w14:textId="77777777" w:rsidR="00013C67" w:rsidRDefault="00013C67">
            <w:pPr>
              <w:pStyle w:val="TableText"/>
            </w:pPr>
            <w:r>
              <w:t>Fast Ethernet 0/0 (F0/0)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76318B1" w14:textId="77777777" w:rsidR="00013C67" w:rsidRDefault="00013C67">
            <w:pPr>
              <w:pStyle w:val="TableText"/>
            </w:pPr>
            <w:r>
              <w:t>Fast Ethernet 0/1 (F0/1)</w:t>
            </w:r>
          </w:p>
        </w:tc>
        <w:tc>
          <w:tcPr>
            <w:tcW w:w="20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FB722EE" w14:textId="77777777" w:rsidR="00013C67" w:rsidRDefault="00013C67">
            <w:pPr>
              <w:pStyle w:val="TableText"/>
            </w:pPr>
            <w:r>
              <w:t>Serial 0/0/0 (S0/0/0)</w:t>
            </w:r>
          </w:p>
        </w:tc>
        <w:tc>
          <w:tcPr>
            <w:tcW w:w="21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0FC3DC21" w14:textId="77777777" w:rsidR="00013C67" w:rsidRDefault="00013C67">
            <w:pPr>
              <w:pStyle w:val="TableText"/>
            </w:pPr>
            <w:r>
              <w:t>Serial 0/0/1 (S0/0/1)</w:t>
            </w:r>
          </w:p>
        </w:tc>
      </w:tr>
      <w:tr w:rsidR="00013C67" w14:paraId="115495F5" w14:textId="77777777" w:rsidTr="00013C67">
        <w:trPr>
          <w:cantSplit/>
          <w:jc w:val="center"/>
        </w:trPr>
        <w:tc>
          <w:tcPr>
            <w:tcW w:w="153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035F181" w14:textId="77777777" w:rsidR="00013C67" w:rsidRDefault="00013C67">
            <w:pPr>
              <w:pStyle w:val="TableText"/>
            </w:pPr>
            <w:r>
              <w:t>1900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207EA53A" w14:textId="77777777" w:rsidR="00013C67" w:rsidRDefault="00013C67">
            <w:pPr>
              <w:pStyle w:val="TableText"/>
            </w:pPr>
            <w:r>
              <w:t>Gigabit Ethernet 0/0 (G0/0)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59560DC" w14:textId="77777777" w:rsidR="00013C67" w:rsidRDefault="00013C67">
            <w:pPr>
              <w:pStyle w:val="TableText"/>
            </w:pPr>
            <w:r>
              <w:t>Gigabit Ethernet 0/1 (G0/1)</w:t>
            </w:r>
          </w:p>
        </w:tc>
        <w:tc>
          <w:tcPr>
            <w:tcW w:w="20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EB1BA01" w14:textId="77777777" w:rsidR="00013C67" w:rsidRDefault="00013C67">
            <w:pPr>
              <w:pStyle w:val="TableText"/>
            </w:pPr>
            <w:r>
              <w:t>Serial 0/0/0 (S0/0/0)</w:t>
            </w:r>
          </w:p>
        </w:tc>
        <w:tc>
          <w:tcPr>
            <w:tcW w:w="21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3398949" w14:textId="77777777" w:rsidR="00013C67" w:rsidRDefault="00013C67">
            <w:pPr>
              <w:pStyle w:val="TableText"/>
            </w:pPr>
            <w:r>
              <w:t>Serial 0/0/1 (S0/0/1)</w:t>
            </w:r>
          </w:p>
        </w:tc>
      </w:tr>
      <w:tr w:rsidR="00013C67" w14:paraId="2ECA2607" w14:textId="77777777" w:rsidTr="00013C67">
        <w:trPr>
          <w:cantSplit/>
          <w:jc w:val="center"/>
        </w:trPr>
        <w:tc>
          <w:tcPr>
            <w:tcW w:w="153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750982B6" w14:textId="77777777" w:rsidR="00013C67" w:rsidRDefault="00013C67">
            <w:pPr>
              <w:pStyle w:val="TableText"/>
            </w:pPr>
            <w:r>
              <w:t>2801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08E86E7E" w14:textId="77777777" w:rsidR="00013C67" w:rsidRDefault="00013C67">
            <w:pPr>
              <w:pStyle w:val="TableText"/>
            </w:pPr>
            <w:r>
              <w:t>Fast Ethernet 0/0 (F0/0)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7E37A50" w14:textId="77777777" w:rsidR="00013C67" w:rsidRDefault="00013C67">
            <w:pPr>
              <w:pStyle w:val="TableText"/>
            </w:pPr>
            <w:r>
              <w:t>Fast Ethernet 0/1 (F0/1)</w:t>
            </w:r>
          </w:p>
        </w:tc>
        <w:tc>
          <w:tcPr>
            <w:tcW w:w="20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4CD84526" w14:textId="77777777" w:rsidR="00013C67" w:rsidRDefault="00013C67">
            <w:pPr>
              <w:pStyle w:val="TableText"/>
            </w:pPr>
            <w:r>
              <w:t>Serial 0/1/0 (S0/1/0)</w:t>
            </w:r>
          </w:p>
        </w:tc>
        <w:tc>
          <w:tcPr>
            <w:tcW w:w="21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FE1A6D6" w14:textId="77777777" w:rsidR="00013C67" w:rsidRDefault="00013C67">
            <w:pPr>
              <w:pStyle w:val="TableText"/>
            </w:pPr>
            <w:r>
              <w:t>Serial 0/1/1 (S0/1/1)</w:t>
            </w:r>
          </w:p>
        </w:tc>
      </w:tr>
      <w:tr w:rsidR="00013C67" w14:paraId="369CCF7C" w14:textId="77777777" w:rsidTr="00013C67">
        <w:trPr>
          <w:cantSplit/>
          <w:jc w:val="center"/>
        </w:trPr>
        <w:tc>
          <w:tcPr>
            <w:tcW w:w="153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C219C8F" w14:textId="77777777" w:rsidR="00013C67" w:rsidRDefault="00013C67">
            <w:pPr>
              <w:pStyle w:val="TableText"/>
            </w:pPr>
            <w:r>
              <w:t>2811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07FCE66" w14:textId="77777777" w:rsidR="00013C67" w:rsidRDefault="00013C67">
            <w:pPr>
              <w:pStyle w:val="TableText"/>
            </w:pPr>
            <w:r>
              <w:t>Fast Ethernet 0/0 (F0/0)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21DFE96" w14:textId="77777777" w:rsidR="00013C67" w:rsidRDefault="00013C67">
            <w:pPr>
              <w:pStyle w:val="TableText"/>
            </w:pPr>
            <w:r>
              <w:t>Fast Ethernet 0/1 (F0/1)</w:t>
            </w:r>
          </w:p>
        </w:tc>
        <w:tc>
          <w:tcPr>
            <w:tcW w:w="20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3BCB108" w14:textId="77777777" w:rsidR="00013C67" w:rsidRDefault="00013C67">
            <w:pPr>
              <w:pStyle w:val="TableText"/>
            </w:pPr>
            <w:r>
              <w:t>Serial 0/0/0 (S0/0/0)</w:t>
            </w:r>
          </w:p>
        </w:tc>
        <w:tc>
          <w:tcPr>
            <w:tcW w:w="21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8E0795D" w14:textId="77777777" w:rsidR="00013C67" w:rsidRDefault="00013C67">
            <w:pPr>
              <w:pStyle w:val="TableText"/>
            </w:pPr>
            <w:r>
              <w:t>Serial 0/0/1 (S0/0/1)</w:t>
            </w:r>
          </w:p>
        </w:tc>
      </w:tr>
      <w:tr w:rsidR="00013C67" w14:paraId="126088A0" w14:textId="77777777" w:rsidTr="00013C67">
        <w:trPr>
          <w:cantSplit/>
          <w:jc w:val="center"/>
        </w:trPr>
        <w:tc>
          <w:tcPr>
            <w:tcW w:w="153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8D094B3" w14:textId="77777777" w:rsidR="00013C67" w:rsidRDefault="00013C67">
            <w:pPr>
              <w:pStyle w:val="TableText"/>
            </w:pPr>
            <w:r>
              <w:t>2900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4E569E6" w14:textId="77777777" w:rsidR="00013C67" w:rsidRDefault="00013C67">
            <w:pPr>
              <w:pStyle w:val="TableText"/>
            </w:pPr>
            <w:r>
              <w:t>Gigabit Ethernet 0/0 (G0/0)</w:t>
            </w:r>
          </w:p>
        </w:tc>
        <w:tc>
          <w:tcPr>
            <w:tcW w:w="225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01C7259" w14:textId="77777777" w:rsidR="00013C67" w:rsidRDefault="00013C67">
            <w:pPr>
              <w:pStyle w:val="TableText"/>
            </w:pPr>
            <w:r>
              <w:t>Gigabit Ethernet 0/1 (G0/1)</w:t>
            </w:r>
          </w:p>
        </w:tc>
        <w:tc>
          <w:tcPr>
            <w:tcW w:w="20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3E5B9959" w14:textId="77777777" w:rsidR="00013C67" w:rsidRDefault="00013C67">
            <w:pPr>
              <w:pStyle w:val="TableText"/>
            </w:pPr>
            <w:r>
              <w:t>Serial 0/0/0 (S0/0/0)</w:t>
            </w:r>
          </w:p>
        </w:tc>
        <w:tc>
          <w:tcPr>
            <w:tcW w:w="21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5B16BD14" w14:textId="77777777" w:rsidR="00013C67" w:rsidRDefault="00013C67">
            <w:pPr>
              <w:pStyle w:val="TableText"/>
            </w:pPr>
            <w:r>
              <w:t>Serial 0/0/1 (S0/0/1)</w:t>
            </w:r>
          </w:p>
        </w:tc>
      </w:tr>
      <w:tr w:rsidR="00013C67" w14:paraId="16BB9F90" w14:textId="77777777" w:rsidTr="00013C67">
        <w:trPr>
          <w:cantSplit/>
          <w:jc w:val="center"/>
        </w:trPr>
        <w:tc>
          <w:tcPr>
            <w:tcW w:w="10260" w:type="dxa"/>
            <w:gridSpan w:val="5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1C662C3B" w14:textId="77777777" w:rsidR="00013C67" w:rsidRDefault="00013C67">
            <w:pPr>
              <w:pStyle w:val="TableText"/>
            </w:pPr>
            <w:r>
              <w:rPr>
                <w:b/>
              </w:rPr>
              <w:t>Примечание</w:t>
            </w:r>
            <w:r>
              <w:t>. Чтобы определить конфигурацию маршрутизатора, можно посмотреть на интерфейсы и установить тип маршрутизатора и количество его интерфейсов. Перечислить все комбинации конфигураций для каждого класса маршрутизаторов невозможно. Эта таблица содержит идентификаторы для возможных комбинаций интерфейсов Ethernet и последовательных интерфейсов на устройстве. Другие типы интерфейсов в таблице не представлены, хотя они могут присутствовать в данном конкретном маршрутизаторе. В качестве примера можно привести интерфейс ISDN BRI. Строка в скобках — это официальное сокращение, которое можно использовать в командах Cisco IOS для обозначения интерфейса.</w:t>
            </w:r>
          </w:p>
        </w:tc>
      </w:tr>
    </w:tbl>
    <w:p w14:paraId="36E51FC5" w14:textId="77777777" w:rsidR="00013C67" w:rsidRDefault="00013C67" w:rsidP="00013C67">
      <w:pPr>
        <w:pStyle w:val="LabSection"/>
        <w:numPr>
          <w:ilvl w:val="0"/>
          <w:numId w:val="7"/>
        </w:numPr>
        <w:rPr>
          <w:rStyle w:val="LabSectionGray"/>
        </w:rPr>
      </w:pPr>
      <w:r>
        <w:rPr>
          <w:rStyle w:val="LabSectionGray"/>
        </w:rPr>
        <w:t>Конфигурации устройств — итоговые</w:t>
      </w:r>
    </w:p>
    <w:p w14:paraId="6B96CF9C" w14:textId="1D935920" w:rsidR="00282801" w:rsidRDefault="00282801" w:rsidP="00282801">
      <w:pPr>
        <w:pStyle w:val="LabSection"/>
        <w:numPr>
          <w:ilvl w:val="0"/>
          <w:numId w:val="7"/>
        </w:numPr>
        <w:rPr>
          <w:rStyle w:val="LabSectionGray"/>
        </w:rPr>
      </w:pPr>
      <w:r>
        <w:rPr>
          <w:rStyle w:val="LabSectionGray"/>
        </w:rPr>
        <w:t>Маршрутизатор ISP</w:t>
      </w:r>
    </w:p>
    <w:p w14:paraId="5E8F868B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ISP# </w:t>
      </w:r>
      <w:r>
        <w:rPr>
          <w:rStyle w:val="DevConfigGray"/>
          <w:b/>
        </w:rPr>
        <w:t>show run</w:t>
      </w:r>
    </w:p>
    <w:p w14:paraId="432975E3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Building configuration...</w:t>
      </w:r>
    </w:p>
    <w:p w14:paraId="289C54D1" w14:textId="77777777" w:rsidR="00282801" w:rsidRPr="00282801" w:rsidRDefault="00282801" w:rsidP="00282801">
      <w:pPr>
        <w:pStyle w:val="DevConfigs"/>
        <w:rPr>
          <w:rStyle w:val="DevConfigGray"/>
        </w:rPr>
      </w:pPr>
    </w:p>
    <w:p w14:paraId="106E971E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Current configuration : 1285 bytes</w:t>
      </w:r>
    </w:p>
    <w:p w14:paraId="7320B7B7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934E150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version 15.4</w:t>
      </w:r>
    </w:p>
    <w:p w14:paraId="0CB4A164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service timestamps debug datetime msec</w:t>
      </w:r>
    </w:p>
    <w:p w14:paraId="08A03F51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service timestamps log datetime msec</w:t>
      </w:r>
    </w:p>
    <w:p w14:paraId="06A9AC91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no service password-encryption</w:t>
      </w:r>
    </w:p>
    <w:p w14:paraId="364DFB9C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8BA6DB4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hostname ISP</w:t>
      </w:r>
    </w:p>
    <w:p w14:paraId="530F9105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73B459C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boot-start-marker</w:t>
      </w:r>
    </w:p>
    <w:p w14:paraId="57EA2E83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boot-end-marker</w:t>
      </w:r>
    </w:p>
    <w:p w14:paraId="7D5ACEAF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FB815D9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no aaa new-model</w:t>
      </w:r>
    </w:p>
    <w:p w14:paraId="742AEC7D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memory-size iomem 15</w:t>
      </w:r>
    </w:p>
    <w:p w14:paraId="2DBF5C44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0EA79E0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ip cef</w:t>
      </w:r>
    </w:p>
    <w:p w14:paraId="0E5249E4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lastRenderedPageBreak/>
        <w:t>no ipv6 cef</w:t>
      </w:r>
    </w:p>
    <w:p w14:paraId="05E95632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39C6FA3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multilink bundle-name authenticated</w:t>
      </w:r>
    </w:p>
    <w:p w14:paraId="0373B841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97048A5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cts logging verbose</w:t>
      </w:r>
    </w:p>
    <w:p w14:paraId="339F89CE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390EB96C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резервирование</w:t>
      </w:r>
    </w:p>
    <w:p w14:paraId="04EC4725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8182CAC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lldp run</w:t>
      </w:r>
    </w:p>
    <w:p w14:paraId="0276B3EE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1160D80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interface Embedded-Service-Engine0/0</w:t>
      </w:r>
    </w:p>
    <w:p w14:paraId="7610CEE6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no ip address</w:t>
      </w:r>
    </w:p>
    <w:p w14:paraId="7DDE40DE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shutdown</w:t>
      </w:r>
    </w:p>
    <w:p w14:paraId="526B7377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F398EF1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interface GigabitEthernet0/0</w:t>
      </w:r>
    </w:p>
    <w:p w14:paraId="5E2DB746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no ip address</w:t>
      </w:r>
    </w:p>
    <w:p w14:paraId="1ADCDEDC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shutdown</w:t>
      </w:r>
    </w:p>
    <w:p w14:paraId="265E5D03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duplex auto</w:t>
      </w:r>
    </w:p>
    <w:p w14:paraId="0D2313AF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speed auto</w:t>
      </w:r>
    </w:p>
    <w:p w14:paraId="15B6E104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3E31206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interface GigabitEthernet0/1</w:t>
      </w:r>
    </w:p>
    <w:p w14:paraId="5937332A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no ip address</w:t>
      </w:r>
    </w:p>
    <w:p w14:paraId="35B2BAEF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shutdown</w:t>
      </w:r>
    </w:p>
    <w:p w14:paraId="24BA3326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duplex auto</w:t>
      </w:r>
    </w:p>
    <w:p w14:paraId="164907DB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speed auto</w:t>
      </w:r>
    </w:p>
    <w:p w14:paraId="0ABF283D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277712B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interface Serial0/0/0</w:t>
      </w:r>
    </w:p>
    <w:p w14:paraId="1B3D63A1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no ip address</w:t>
      </w:r>
    </w:p>
    <w:p w14:paraId="1D23C546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shutdown</w:t>
      </w:r>
    </w:p>
    <w:p w14:paraId="0053C13C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828D41E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interface Serial0/0/1</w:t>
      </w:r>
    </w:p>
    <w:p w14:paraId="415E5B04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ip address 209.165.200.225 255.255.255.252</w:t>
      </w:r>
    </w:p>
    <w:p w14:paraId="5BD681B1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clock rate 125000</w:t>
      </w:r>
    </w:p>
    <w:p w14:paraId="4F3A49F4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A33E9A4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ip forward-protocol nd</w:t>
      </w:r>
    </w:p>
    <w:p w14:paraId="0496DD72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ABA1FFA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no ip http server</w:t>
      </w:r>
    </w:p>
    <w:p w14:paraId="41699130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no ip http secure-server</w:t>
      </w:r>
    </w:p>
    <w:p w14:paraId="09F3B056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C3BFEA7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control-plane</w:t>
      </w:r>
    </w:p>
    <w:p w14:paraId="04A526D0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5D3CCF3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line con 0</w:t>
      </w:r>
    </w:p>
    <w:p w14:paraId="396A6A4F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line aux 0</w:t>
      </w:r>
    </w:p>
    <w:p w14:paraId="427D1EFB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line 2</w:t>
      </w:r>
    </w:p>
    <w:p w14:paraId="551A6B8F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no activation-character</w:t>
      </w:r>
    </w:p>
    <w:p w14:paraId="719D27C2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no exec</w:t>
      </w:r>
    </w:p>
    <w:p w14:paraId="350B4360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transport preferred none</w:t>
      </w:r>
    </w:p>
    <w:p w14:paraId="0C248422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transport output pad telnet rlogin lapb-ta mop udptn v120 ssh</w:t>
      </w:r>
    </w:p>
    <w:p w14:paraId="6FEDC00D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stopbits 1</w:t>
      </w:r>
    </w:p>
    <w:p w14:paraId="0EED994E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lastRenderedPageBreak/>
        <w:t>line vty 0 4</w:t>
      </w:r>
    </w:p>
    <w:p w14:paraId="4C1EEC13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login</w:t>
      </w:r>
    </w:p>
    <w:p w14:paraId="59536B38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 xml:space="preserve"> transport input none</w:t>
      </w:r>
    </w:p>
    <w:p w14:paraId="704526C5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7ED5532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scheduler allocate 20000 1000</w:t>
      </w:r>
    </w:p>
    <w:p w14:paraId="56EA1BEE" w14:textId="77777777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3A78B2F" w14:textId="6E3E5F36" w:rsidR="00282801" w:rsidRPr="00282801" w:rsidRDefault="00282801" w:rsidP="00282801">
      <w:pPr>
        <w:pStyle w:val="DevConfigs"/>
        <w:rPr>
          <w:rStyle w:val="DevConfigGray"/>
        </w:rPr>
      </w:pPr>
      <w:r>
        <w:rPr>
          <w:rStyle w:val="DevConfigGray"/>
        </w:rPr>
        <w:t>end</w:t>
      </w:r>
    </w:p>
    <w:p w14:paraId="4AD0B1FD" w14:textId="6C148DF5" w:rsidR="00282801" w:rsidRDefault="00013C67" w:rsidP="00282801">
      <w:pPr>
        <w:pStyle w:val="LabSection"/>
        <w:numPr>
          <w:ilvl w:val="0"/>
          <w:numId w:val="7"/>
        </w:numPr>
        <w:rPr>
          <w:rStyle w:val="LabSectionGray"/>
        </w:rPr>
      </w:pPr>
      <w:r>
        <w:rPr>
          <w:rStyle w:val="LabSectionGray"/>
        </w:rPr>
        <w:t>Маршрутизатор Gateway</w:t>
      </w:r>
    </w:p>
    <w:p w14:paraId="43E628B4" w14:textId="6FCA3010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Gateway# </w:t>
      </w:r>
      <w:r>
        <w:rPr>
          <w:rStyle w:val="DevConfigGray"/>
          <w:b/>
        </w:rPr>
        <w:t>show run</w:t>
      </w:r>
    </w:p>
    <w:p w14:paraId="75A991C4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Building configuration...</w:t>
      </w:r>
    </w:p>
    <w:p w14:paraId="054A01EB" w14:textId="77777777" w:rsidR="00282801" w:rsidRPr="00B0070E" w:rsidRDefault="00282801" w:rsidP="00B0070E">
      <w:pPr>
        <w:pStyle w:val="DevConfigs"/>
        <w:rPr>
          <w:rStyle w:val="DevConfigGray"/>
        </w:rPr>
      </w:pPr>
    </w:p>
    <w:p w14:paraId="033855A3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Current configuration : 1524 bytes</w:t>
      </w:r>
    </w:p>
    <w:p w14:paraId="211CE727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CDC8A0C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version 15.4</w:t>
      </w:r>
    </w:p>
    <w:p w14:paraId="63A8E81E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service timestamps debug datetime msec</w:t>
      </w:r>
    </w:p>
    <w:p w14:paraId="61DDA72E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service timestamps log datetime msec</w:t>
      </w:r>
    </w:p>
    <w:p w14:paraId="0F637937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no service password-encryption</w:t>
      </w:r>
    </w:p>
    <w:p w14:paraId="762DDCDD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87EF8BA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hostname Gateway</w:t>
      </w:r>
    </w:p>
    <w:p w14:paraId="1A18EDE2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96AC9AC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boot-start-marker</w:t>
      </w:r>
    </w:p>
    <w:p w14:paraId="20C7ABC5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boot-end-marker</w:t>
      </w:r>
    </w:p>
    <w:p w14:paraId="271567B4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CBF0659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no aaa new-model</w:t>
      </w:r>
    </w:p>
    <w:p w14:paraId="1763308B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memory-size iomem 15</w:t>
      </w:r>
    </w:p>
    <w:p w14:paraId="5349FE6A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4C3E70A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no ip domain lookup</w:t>
      </w:r>
    </w:p>
    <w:p w14:paraId="3A833A22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ip cef</w:t>
      </w:r>
    </w:p>
    <w:p w14:paraId="5759F97A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no ipv6 cef</w:t>
      </w:r>
    </w:p>
    <w:p w14:paraId="31C48FF8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CD3DDFB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multilink bundle-name authenticated</w:t>
      </w:r>
    </w:p>
    <w:p w14:paraId="46F7CB90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B4923F0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cts logging verbose</w:t>
      </w:r>
    </w:p>
    <w:p w14:paraId="2FF472C0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2871E06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резервирование</w:t>
      </w:r>
    </w:p>
    <w:p w14:paraId="219530AB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378DCFF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lldp run</w:t>
      </w:r>
    </w:p>
    <w:p w14:paraId="7EC30A69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5C3E35D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interface Embedded-Service-Engine0/0</w:t>
      </w:r>
    </w:p>
    <w:p w14:paraId="76F66B41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no ip address</w:t>
      </w:r>
    </w:p>
    <w:p w14:paraId="667DA235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shutdown</w:t>
      </w:r>
    </w:p>
    <w:p w14:paraId="7CC4C65C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3FAA1F9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interface GigabitEthernet0/0</w:t>
      </w:r>
    </w:p>
    <w:p w14:paraId="61248C52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no ip address</w:t>
      </w:r>
    </w:p>
    <w:p w14:paraId="52280ED6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shutdown</w:t>
      </w:r>
    </w:p>
    <w:p w14:paraId="65CE1AE8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duplex auto</w:t>
      </w:r>
    </w:p>
    <w:p w14:paraId="2EEB1717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speed auto</w:t>
      </w:r>
    </w:p>
    <w:p w14:paraId="0BE19AE9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900900B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lastRenderedPageBreak/>
        <w:t>interface GigabitEthernet0/1</w:t>
      </w:r>
    </w:p>
    <w:p w14:paraId="55A2E710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ip address 192.168.1.254 255.255.255.0</w:t>
      </w:r>
    </w:p>
    <w:p w14:paraId="65872E52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ip nat inside</w:t>
      </w:r>
    </w:p>
    <w:p w14:paraId="0E08F402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ip virtual-reassembly in</w:t>
      </w:r>
    </w:p>
    <w:p w14:paraId="088599A4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duplex auto</w:t>
      </w:r>
    </w:p>
    <w:p w14:paraId="0863E2CD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speed auto</w:t>
      </w:r>
    </w:p>
    <w:p w14:paraId="7B008B1D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EE5E406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interface Serial0/0/0</w:t>
      </w:r>
    </w:p>
    <w:p w14:paraId="3469AA33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no ip address</w:t>
      </w:r>
    </w:p>
    <w:p w14:paraId="54B32F35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shutdown</w:t>
      </w:r>
    </w:p>
    <w:p w14:paraId="7926E56F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clock rate 125000</w:t>
      </w:r>
    </w:p>
    <w:p w14:paraId="643CC3B7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A2D2F02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interface Serial0/0/1</w:t>
      </w:r>
    </w:p>
    <w:p w14:paraId="027105F2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ip address 209.165.200.226 255.255.255.252</w:t>
      </w:r>
    </w:p>
    <w:p w14:paraId="44FDBA74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ip nat outside</w:t>
      </w:r>
    </w:p>
    <w:p w14:paraId="54E6CE0E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ip virtual-reassembly in</w:t>
      </w:r>
    </w:p>
    <w:p w14:paraId="357BDEBB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no cdp enable</w:t>
      </w:r>
    </w:p>
    <w:p w14:paraId="6C1C7822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B39A624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ip forward-protocol nd</w:t>
      </w:r>
    </w:p>
    <w:p w14:paraId="0DA77B3D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D2F8390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no ip http server</w:t>
      </w:r>
    </w:p>
    <w:p w14:paraId="52D71230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no ip http secure-server</w:t>
      </w:r>
    </w:p>
    <w:p w14:paraId="1FE1A46A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E6D3C58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proofErr w:type="spellStart"/>
      <w:proofErr w:type="gramStart"/>
      <w:r w:rsidRPr="008306AB">
        <w:rPr>
          <w:rStyle w:val="DevConfigGray"/>
          <w:lang w:val="en-US"/>
        </w:rPr>
        <w:t>ip</w:t>
      </w:r>
      <w:proofErr w:type="spellEnd"/>
      <w:proofErr w:type="gramEnd"/>
      <w:r w:rsidRPr="008306AB">
        <w:rPr>
          <w:rStyle w:val="DevConfigGray"/>
          <w:lang w:val="en-US"/>
        </w:rPr>
        <w:t xml:space="preserve"> </w:t>
      </w:r>
      <w:proofErr w:type="spellStart"/>
      <w:r w:rsidRPr="008306AB">
        <w:rPr>
          <w:rStyle w:val="DevConfigGray"/>
          <w:lang w:val="en-US"/>
        </w:rPr>
        <w:t>nat</w:t>
      </w:r>
      <w:proofErr w:type="spellEnd"/>
      <w:r w:rsidRPr="008306AB">
        <w:rPr>
          <w:rStyle w:val="DevConfigGray"/>
          <w:lang w:val="en-US"/>
        </w:rPr>
        <w:t xml:space="preserve"> inside source list 1 interface Serial0/0/1 overload</w:t>
      </w:r>
    </w:p>
    <w:p w14:paraId="2FB0BA89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r w:rsidRPr="008306AB">
        <w:rPr>
          <w:rStyle w:val="DevConfigGray"/>
          <w:lang w:val="en-US"/>
        </w:rPr>
        <w:t>!</w:t>
      </w:r>
    </w:p>
    <w:p w14:paraId="28C616D6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proofErr w:type="gramStart"/>
      <w:r w:rsidRPr="008306AB">
        <w:rPr>
          <w:rStyle w:val="DevConfigGray"/>
          <w:lang w:val="en-US"/>
        </w:rPr>
        <w:t>access-list</w:t>
      </w:r>
      <w:proofErr w:type="gramEnd"/>
      <w:r w:rsidRPr="008306AB">
        <w:rPr>
          <w:rStyle w:val="DevConfigGray"/>
          <w:lang w:val="en-US"/>
        </w:rPr>
        <w:t xml:space="preserve"> 1 permit 192.168.1.0 0.0.0.255</w:t>
      </w:r>
    </w:p>
    <w:p w14:paraId="5266EB61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r w:rsidRPr="008306AB">
        <w:rPr>
          <w:rStyle w:val="DevConfigGray"/>
          <w:lang w:val="en-US"/>
        </w:rPr>
        <w:t>!</w:t>
      </w:r>
    </w:p>
    <w:p w14:paraId="5160C7B2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proofErr w:type="gramStart"/>
      <w:r w:rsidRPr="008306AB">
        <w:rPr>
          <w:rStyle w:val="DevConfigGray"/>
          <w:lang w:val="en-US"/>
        </w:rPr>
        <w:t>control-plane</w:t>
      </w:r>
      <w:proofErr w:type="gramEnd"/>
    </w:p>
    <w:p w14:paraId="08D9E13E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r w:rsidRPr="008306AB">
        <w:rPr>
          <w:rStyle w:val="DevConfigGray"/>
          <w:lang w:val="en-US"/>
        </w:rPr>
        <w:t>!</w:t>
      </w:r>
    </w:p>
    <w:p w14:paraId="1C07E5B4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proofErr w:type="gramStart"/>
      <w:r w:rsidRPr="008306AB">
        <w:rPr>
          <w:rStyle w:val="DevConfigGray"/>
          <w:lang w:val="en-US"/>
        </w:rPr>
        <w:t>line</w:t>
      </w:r>
      <w:proofErr w:type="gramEnd"/>
      <w:r w:rsidRPr="008306AB">
        <w:rPr>
          <w:rStyle w:val="DevConfigGray"/>
          <w:lang w:val="en-US"/>
        </w:rPr>
        <w:t xml:space="preserve"> con 0</w:t>
      </w:r>
    </w:p>
    <w:p w14:paraId="7603EB80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proofErr w:type="gramStart"/>
      <w:r w:rsidRPr="008306AB">
        <w:rPr>
          <w:rStyle w:val="DevConfigGray"/>
          <w:lang w:val="en-US"/>
        </w:rPr>
        <w:t>line</w:t>
      </w:r>
      <w:proofErr w:type="gramEnd"/>
      <w:r w:rsidRPr="008306AB">
        <w:rPr>
          <w:rStyle w:val="DevConfigGray"/>
          <w:lang w:val="en-US"/>
        </w:rPr>
        <w:t xml:space="preserve"> aux 0</w:t>
      </w:r>
    </w:p>
    <w:p w14:paraId="0F6E87C9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proofErr w:type="gramStart"/>
      <w:r w:rsidRPr="008306AB">
        <w:rPr>
          <w:rStyle w:val="DevConfigGray"/>
          <w:lang w:val="en-US"/>
        </w:rPr>
        <w:t>line</w:t>
      </w:r>
      <w:proofErr w:type="gramEnd"/>
      <w:r w:rsidRPr="008306AB">
        <w:rPr>
          <w:rStyle w:val="DevConfigGray"/>
          <w:lang w:val="en-US"/>
        </w:rPr>
        <w:t xml:space="preserve"> 2</w:t>
      </w:r>
    </w:p>
    <w:p w14:paraId="1E5BEE48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r w:rsidRPr="008306AB">
        <w:rPr>
          <w:rStyle w:val="DevConfigGray"/>
          <w:lang w:val="en-US"/>
        </w:rPr>
        <w:t xml:space="preserve"> </w:t>
      </w:r>
      <w:proofErr w:type="gramStart"/>
      <w:r w:rsidRPr="008306AB">
        <w:rPr>
          <w:rStyle w:val="DevConfigGray"/>
          <w:lang w:val="en-US"/>
        </w:rPr>
        <w:t>no</w:t>
      </w:r>
      <w:proofErr w:type="gramEnd"/>
      <w:r w:rsidRPr="008306AB">
        <w:rPr>
          <w:rStyle w:val="DevConfigGray"/>
          <w:lang w:val="en-US"/>
        </w:rPr>
        <w:t xml:space="preserve"> activation-character</w:t>
      </w:r>
    </w:p>
    <w:p w14:paraId="47D105D7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r w:rsidRPr="008306AB">
        <w:rPr>
          <w:rStyle w:val="DevConfigGray"/>
          <w:lang w:val="en-US"/>
        </w:rPr>
        <w:t xml:space="preserve"> </w:t>
      </w:r>
      <w:proofErr w:type="gramStart"/>
      <w:r w:rsidRPr="008306AB">
        <w:rPr>
          <w:rStyle w:val="DevConfigGray"/>
          <w:lang w:val="en-US"/>
        </w:rPr>
        <w:t>no</w:t>
      </w:r>
      <w:proofErr w:type="gramEnd"/>
      <w:r w:rsidRPr="008306AB">
        <w:rPr>
          <w:rStyle w:val="DevConfigGray"/>
          <w:lang w:val="en-US"/>
        </w:rPr>
        <w:t xml:space="preserve"> exec</w:t>
      </w:r>
    </w:p>
    <w:p w14:paraId="38D9E019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r w:rsidRPr="008306AB">
        <w:rPr>
          <w:rStyle w:val="DevConfigGray"/>
          <w:lang w:val="en-US"/>
        </w:rPr>
        <w:t xml:space="preserve"> </w:t>
      </w:r>
      <w:proofErr w:type="gramStart"/>
      <w:r w:rsidRPr="008306AB">
        <w:rPr>
          <w:rStyle w:val="DevConfigGray"/>
          <w:lang w:val="en-US"/>
        </w:rPr>
        <w:t>transport</w:t>
      </w:r>
      <w:proofErr w:type="gramEnd"/>
      <w:r w:rsidRPr="008306AB">
        <w:rPr>
          <w:rStyle w:val="DevConfigGray"/>
          <w:lang w:val="en-US"/>
        </w:rPr>
        <w:t xml:space="preserve"> preferred none</w:t>
      </w:r>
    </w:p>
    <w:p w14:paraId="1976F481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r w:rsidRPr="008306AB">
        <w:rPr>
          <w:rStyle w:val="DevConfigGray"/>
          <w:lang w:val="en-US"/>
        </w:rPr>
        <w:t xml:space="preserve"> </w:t>
      </w:r>
      <w:proofErr w:type="gramStart"/>
      <w:r w:rsidRPr="008306AB">
        <w:rPr>
          <w:rStyle w:val="DevConfigGray"/>
          <w:lang w:val="en-US"/>
        </w:rPr>
        <w:t>transport</w:t>
      </w:r>
      <w:proofErr w:type="gramEnd"/>
      <w:r w:rsidRPr="008306AB">
        <w:rPr>
          <w:rStyle w:val="DevConfigGray"/>
          <w:lang w:val="en-US"/>
        </w:rPr>
        <w:t xml:space="preserve"> output pad telnet rlogin </w:t>
      </w:r>
      <w:proofErr w:type="spellStart"/>
      <w:r w:rsidRPr="008306AB">
        <w:rPr>
          <w:rStyle w:val="DevConfigGray"/>
          <w:lang w:val="en-US"/>
        </w:rPr>
        <w:t>lapb</w:t>
      </w:r>
      <w:proofErr w:type="spellEnd"/>
      <w:r w:rsidRPr="008306AB">
        <w:rPr>
          <w:rStyle w:val="DevConfigGray"/>
          <w:lang w:val="en-US"/>
        </w:rPr>
        <w:t xml:space="preserve">-ta mop </w:t>
      </w:r>
      <w:proofErr w:type="spellStart"/>
      <w:r w:rsidRPr="008306AB">
        <w:rPr>
          <w:rStyle w:val="DevConfigGray"/>
          <w:lang w:val="en-US"/>
        </w:rPr>
        <w:t>udptn</w:t>
      </w:r>
      <w:proofErr w:type="spellEnd"/>
      <w:r w:rsidRPr="008306AB">
        <w:rPr>
          <w:rStyle w:val="DevConfigGray"/>
          <w:lang w:val="en-US"/>
        </w:rPr>
        <w:t xml:space="preserve"> v120 </w:t>
      </w:r>
      <w:proofErr w:type="spellStart"/>
      <w:r w:rsidRPr="008306AB">
        <w:rPr>
          <w:rStyle w:val="DevConfigGray"/>
          <w:lang w:val="en-US"/>
        </w:rPr>
        <w:t>ssh</w:t>
      </w:r>
      <w:proofErr w:type="spellEnd"/>
    </w:p>
    <w:p w14:paraId="038EAF0A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r w:rsidRPr="008306AB">
        <w:rPr>
          <w:rStyle w:val="DevConfigGray"/>
          <w:lang w:val="en-US"/>
        </w:rPr>
        <w:t xml:space="preserve"> </w:t>
      </w:r>
      <w:proofErr w:type="spellStart"/>
      <w:proofErr w:type="gramStart"/>
      <w:r w:rsidRPr="008306AB">
        <w:rPr>
          <w:rStyle w:val="DevConfigGray"/>
          <w:lang w:val="en-US"/>
        </w:rPr>
        <w:t>stopbits</w:t>
      </w:r>
      <w:proofErr w:type="spellEnd"/>
      <w:proofErr w:type="gramEnd"/>
      <w:r w:rsidRPr="008306AB">
        <w:rPr>
          <w:rStyle w:val="DevConfigGray"/>
          <w:lang w:val="en-US"/>
        </w:rPr>
        <w:t xml:space="preserve"> 1</w:t>
      </w:r>
    </w:p>
    <w:p w14:paraId="13DDD2A0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proofErr w:type="gramStart"/>
      <w:r w:rsidRPr="008306AB">
        <w:rPr>
          <w:rStyle w:val="DevConfigGray"/>
          <w:lang w:val="en-US"/>
        </w:rPr>
        <w:t>line</w:t>
      </w:r>
      <w:proofErr w:type="gramEnd"/>
      <w:r w:rsidRPr="008306AB">
        <w:rPr>
          <w:rStyle w:val="DevConfigGray"/>
          <w:lang w:val="en-US"/>
        </w:rPr>
        <w:t xml:space="preserve"> </w:t>
      </w:r>
      <w:proofErr w:type="spellStart"/>
      <w:r w:rsidRPr="008306AB">
        <w:rPr>
          <w:rStyle w:val="DevConfigGray"/>
          <w:lang w:val="en-US"/>
        </w:rPr>
        <w:t>vty</w:t>
      </w:r>
      <w:proofErr w:type="spellEnd"/>
      <w:r w:rsidRPr="008306AB">
        <w:rPr>
          <w:rStyle w:val="DevConfigGray"/>
          <w:lang w:val="en-US"/>
        </w:rPr>
        <w:t xml:space="preserve"> 0 4</w:t>
      </w:r>
    </w:p>
    <w:p w14:paraId="3FE5FC3F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r w:rsidRPr="008306AB">
        <w:rPr>
          <w:rStyle w:val="DevConfigGray"/>
          <w:lang w:val="en-US"/>
        </w:rPr>
        <w:t xml:space="preserve"> </w:t>
      </w:r>
      <w:proofErr w:type="gramStart"/>
      <w:r w:rsidRPr="008306AB">
        <w:rPr>
          <w:rStyle w:val="DevConfigGray"/>
          <w:lang w:val="en-US"/>
        </w:rPr>
        <w:t>login</w:t>
      </w:r>
      <w:proofErr w:type="gramEnd"/>
    </w:p>
    <w:p w14:paraId="750AD899" w14:textId="77777777" w:rsidR="00282801" w:rsidRPr="008306AB" w:rsidRDefault="00282801" w:rsidP="00B0070E">
      <w:pPr>
        <w:pStyle w:val="DevConfigs"/>
        <w:rPr>
          <w:rStyle w:val="DevConfigGray"/>
          <w:lang w:val="en-US"/>
        </w:rPr>
      </w:pPr>
      <w:r w:rsidRPr="008306AB">
        <w:rPr>
          <w:rStyle w:val="DevConfigGray"/>
          <w:lang w:val="en-US"/>
        </w:rPr>
        <w:t xml:space="preserve"> </w:t>
      </w:r>
      <w:proofErr w:type="gramStart"/>
      <w:r w:rsidRPr="008306AB">
        <w:rPr>
          <w:rStyle w:val="DevConfigGray"/>
          <w:lang w:val="en-US"/>
        </w:rPr>
        <w:t>transport</w:t>
      </w:r>
      <w:proofErr w:type="gramEnd"/>
      <w:r w:rsidRPr="008306AB">
        <w:rPr>
          <w:rStyle w:val="DevConfigGray"/>
          <w:lang w:val="en-US"/>
        </w:rPr>
        <w:t xml:space="preserve"> input none</w:t>
      </w:r>
    </w:p>
    <w:p w14:paraId="3C244C02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784CE41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scheduler allocate 20000 1000</w:t>
      </w:r>
    </w:p>
    <w:p w14:paraId="1CE9722D" w14:textId="77777777" w:rsidR="00282801" w:rsidRPr="00B0070E" w:rsidRDefault="00282801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D031920" w14:textId="61961957" w:rsidR="00B0070E" w:rsidRDefault="00B0070E" w:rsidP="00282801">
      <w:pPr>
        <w:pStyle w:val="BodyText1"/>
        <w:rPr>
          <w:rStyle w:val="DevConfigGray"/>
        </w:rPr>
      </w:pPr>
      <w:r>
        <w:rPr>
          <w:rStyle w:val="DevConfigGray"/>
        </w:rPr>
        <w:t>end</w:t>
      </w:r>
    </w:p>
    <w:p w14:paraId="49EB5846" w14:textId="0AE7B5E6" w:rsidR="00013C67" w:rsidRDefault="00013C67" w:rsidP="00B0070E">
      <w:pPr>
        <w:pStyle w:val="LabSection"/>
        <w:rPr>
          <w:rStyle w:val="LabSectionGray"/>
        </w:rPr>
      </w:pPr>
      <w:r>
        <w:rPr>
          <w:rStyle w:val="LabSectionGray"/>
        </w:rPr>
        <w:t>Коммутатор S1</w:t>
      </w:r>
    </w:p>
    <w:p w14:paraId="75E3B6C5" w14:textId="45AF7AD6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S1# </w:t>
      </w:r>
      <w:r>
        <w:rPr>
          <w:rStyle w:val="DevConfigGray"/>
          <w:b/>
        </w:rPr>
        <w:t>show run</w:t>
      </w:r>
    </w:p>
    <w:p w14:paraId="3BE796BB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Building configuration...</w:t>
      </w:r>
    </w:p>
    <w:p w14:paraId="3E8E64D1" w14:textId="77777777" w:rsidR="00B0070E" w:rsidRPr="00B0070E" w:rsidRDefault="00B0070E" w:rsidP="00B0070E">
      <w:pPr>
        <w:pStyle w:val="DevConfigs"/>
        <w:rPr>
          <w:rStyle w:val="DevConfigGray"/>
        </w:rPr>
      </w:pPr>
    </w:p>
    <w:p w14:paraId="77BE7A7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lastRenderedPageBreak/>
        <w:t>Current configuration : 1308 bytes</w:t>
      </w:r>
    </w:p>
    <w:p w14:paraId="616C3D0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A6D2867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version 15.0</w:t>
      </w:r>
    </w:p>
    <w:p w14:paraId="28B3EF4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no service pad</w:t>
      </w:r>
    </w:p>
    <w:p w14:paraId="19F04ECB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service timestamps debug datetime msec</w:t>
      </w:r>
    </w:p>
    <w:p w14:paraId="330B71DA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service timestamps log datetime msec</w:t>
      </w:r>
    </w:p>
    <w:p w14:paraId="591B833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no service password-encryption</w:t>
      </w:r>
    </w:p>
    <w:p w14:paraId="0F850E8D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E8BF496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hostname S1</w:t>
      </w:r>
    </w:p>
    <w:p w14:paraId="5A3315A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4D1942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boot-start-marker</w:t>
      </w:r>
    </w:p>
    <w:p w14:paraId="272CC39B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boot-end-marker</w:t>
      </w:r>
    </w:p>
    <w:p w14:paraId="7B58D078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9AEFAC9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no aaa new-model</w:t>
      </w:r>
    </w:p>
    <w:p w14:paraId="38D7BAE6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system mtu routing 1500</w:t>
      </w:r>
    </w:p>
    <w:p w14:paraId="4729E724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EA9D09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spanning-tree mode pvst</w:t>
      </w:r>
    </w:p>
    <w:p w14:paraId="43B341D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spanning-tree extend system-id</w:t>
      </w:r>
    </w:p>
    <w:p w14:paraId="4EF09B0F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F7967C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vlan internal allocation policy ascending</w:t>
      </w:r>
    </w:p>
    <w:p w14:paraId="6F8E9175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lldp run</w:t>
      </w:r>
    </w:p>
    <w:p w14:paraId="4B6F2BD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87F81E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</w:t>
      </w:r>
    </w:p>
    <w:p w14:paraId="7944B925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C7FB97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</w:t>
      </w:r>
    </w:p>
    <w:p w14:paraId="2AFA581B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112C9CA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FastEthernet0/3</w:t>
      </w:r>
    </w:p>
    <w:p w14:paraId="713E852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6883A1D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FastEthernet0/4</w:t>
      </w:r>
    </w:p>
    <w:p w14:paraId="332A1C8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194AD58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FastEthernet0/5</w:t>
      </w:r>
    </w:p>
    <w:p w14:paraId="6FCB0E6A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BF4E5AD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FastEthernet0/6</w:t>
      </w:r>
    </w:p>
    <w:p w14:paraId="5D1C10B6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8BA016B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FastEthernet0/7</w:t>
      </w:r>
    </w:p>
    <w:p w14:paraId="32D51D8B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34DB35C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FastEthernet0/8</w:t>
      </w:r>
    </w:p>
    <w:p w14:paraId="58AA52A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930CDB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FastEthernet0/9</w:t>
      </w:r>
    </w:p>
    <w:p w14:paraId="004FEC07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51E6B2A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FastEthernet0/10</w:t>
      </w:r>
    </w:p>
    <w:p w14:paraId="4B01DA96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12B9AC5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FastEthernet0/11</w:t>
      </w:r>
    </w:p>
    <w:p w14:paraId="20DD414C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31ED04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FastEthernet0/12</w:t>
      </w:r>
    </w:p>
    <w:p w14:paraId="3028510A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5B9B70A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FastEthernet0/13</w:t>
      </w:r>
    </w:p>
    <w:p w14:paraId="10AFBC46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0D68167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FastEthernet0/14</w:t>
      </w:r>
    </w:p>
    <w:p w14:paraId="002F1A3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lastRenderedPageBreak/>
        <w:t>!</w:t>
      </w:r>
    </w:p>
    <w:p w14:paraId="2A0CB879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FastEthernet0/15</w:t>
      </w:r>
    </w:p>
    <w:p w14:paraId="450DB84D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3A6428A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FastEthernet0/16</w:t>
      </w:r>
    </w:p>
    <w:p w14:paraId="2F778D58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8762F2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FastEthernet0/17</w:t>
      </w:r>
    </w:p>
    <w:p w14:paraId="08FCB2C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162750C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FastEthernet0/18</w:t>
      </w:r>
    </w:p>
    <w:p w14:paraId="19312C85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E85B805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FastEthernet0/19</w:t>
      </w:r>
    </w:p>
    <w:p w14:paraId="3AF15928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7F615F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FastEthernet0/20</w:t>
      </w:r>
    </w:p>
    <w:p w14:paraId="16B68F89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4AD419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FastEthernet0/21</w:t>
      </w:r>
    </w:p>
    <w:p w14:paraId="35B9973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BEA172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FastEthernet0/22</w:t>
      </w:r>
    </w:p>
    <w:p w14:paraId="4E862F25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CCB7656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FastEthernet0/23</w:t>
      </w:r>
    </w:p>
    <w:p w14:paraId="7487773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BF4644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FastEthernet0/24</w:t>
      </w:r>
    </w:p>
    <w:p w14:paraId="39B6AFCF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308379C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GigabitEthernet0/1</w:t>
      </w:r>
    </w:p>
    <w:p w14:paraId="3EE2CDFC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E051377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GigabitEthernet0/2</w:t>
      </w:r>
    </w:p>
    <w:p w14:paraId="43C88AA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F7D15DD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Vlan1</w:t>
      </w:r>
    </w:p>
    <w:p w14:paraId="7CBCCB9F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no ip address</w:t>
      </w:r>
    </w:p>
    <w:p w14:paraId="71DC9B34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373B114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ip http server</w:t>
      </w:r>
    </w:p>
    <w:p w14:paraId="7011ABB9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ip http secure-server</w:t>
      </w:r>
    </w:p>
    <w:p w14:paraId="2198F009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33D4F08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line con 0</w:t>
      </w:r>
    </w:p>
    <w:p w14:paraId="620D9D8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line vty 5 15</w:t>
      </w:r>
    </w:p>
    <w:p w14:paraId="3F602F2A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940FDDC" w14:textId="67FE2BCE" w:rsidR="00B0070E" w:rsidRPr="00B0070E" w:rsidRDefault="00B0070E" w:rsidP="00B0070E">
      <w:pPr>
        <w:pStyle w:val="DevConfigs"/>
      </w:pPr>
      <w:r>
        <w:rPr>
          <w:rStyle w:val="DevConfigGray"/>
        </w:rPr>
        <w:t>end</w:t>
      </w:r>
    </w:p>
    <w:p w14:paraId="5AA0A2B8" w14:textId="53325B1A" w:rsidR="00013C67" w:rsidRDefault="00013C67" w:rsidP="00B0070E">
      <w:pPr>
        <w:pStyle w:val="LabSection"/>
        <w:rPr>
          <w:rStyle w:val="LabSectionGray"/>
        </w:rPr>
      </w:pPr>
      <w:r>
        <w:rPr>
          <w:rStyle w:val="LabSectionGray"/>
        </w:rPr>
        <w:t>Коммутатор S2</w:t>
      </w:r>
    </w:p>
    <w:p w14:paraId="6BB6688D" w14:textId="3C8AE3BB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S2# </w:t>
      </w:r>
      <w:r>
        <w:rPr>
          <w:rStyle w:val="DevConfigGray"/>
          <w:b/>
        </w:rPr>
        <w:t>show run</w:t>
      </w:r>
    </w:p>
    <w:p w14:paraId="4FD5D98A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Building configuration...</w:t>
      </w:r>
    </w:p>
    <w:p w14:paraId="5A0767C3" w14:textId="77777777" w:rsidR="00B0070E" w:rsidRPr="00B0070E" w:rsidRDefault="00B0070E" w:rsidP="00B0070E">
      <w:pPr>
        <w:pStyle w:val="DevConfigs"/>
        <w:rPr>
          <w:rStyle w:val="DevConfigGray"/>
        </w:rPr>
      </w:pPr>
    </w:p>
    <w:p w14:paraId="69247B8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Current configuration : 1308 bytes</w:t>
      </w:r>
    </w:p>
    <w:p w14:paraId="44D88A1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237860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version 15.0</w:t>
      </w:r>
    </w:p>
    <w:p w14:paraId="671E8E44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no service pad</w:t>
      </w:r>
    </w:p>
    <w:p w14:paraId="1A44B5F9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service timestamps debug datetime msec</w:t>
      </w:r>
    </w:p>
    <w:p w14:paraId="5905E12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service timestamps log datetime msec</w:t>
      </w:r>
    </w:p>
    <w:p w14:paraId="519C85BD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no service password-encryption</w:t>
      </w:r>
    </w:p>
    <w:p w14:paraId="7CC3904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583E8B5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hostname S2</w:t>
      </w:r>
    </w:p>
    <w:p w14:paraId="6083690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lastRenderedPageBreak/>
        <w:t>!</w:t>
      </w:r>
    </w:p>
    <w:p w14:paraId="2C6031F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boot-start-marker</w:t>
      </w:r>
    </w:p>
    <w:p w14:paraId="0168B795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boot-end-marker</w:t>
      </w:r>
    </w:p>
    <w:p w14:paraId="2957781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119AA6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no aaa new-model</w:t>
      </w:r>
    </w:p>
    <w:p w14:paraId="20AA4064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system mtu routing 1500</w:t>
      </w:r>
    </w:p>
    <w:p w14:paraId="7E92E05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3B4607C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spanning-tree mode pvst</w:t>
      </w:r>
    </w:p>
    <w:p w14:paraId="19E665F7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spanning-tree extend system-id</w:t>
      </w:r>
    </w:p>
    <w:p w14:paraId="36E2844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AFA7A6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vlan internal allocation policy ascending</w:t>
      </w:r>
    </w:p>
    <w:p w14:paraId="66379C7C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lldp run</w:t>
      </w:r>
    </w:p>
    <w:p w14:paraId="56754459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BCBE39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</w:t>
      </w:r>
    </w:p>
    <w:p w14:paraId="26FFE07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1524E94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</w:t>
      </w:r>
    </w:p>
    <w:p w14:paraId="0D9D6374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9FD0AE4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FastEthernet0/3</w:t>
      </w:r>
    </w:p>
    <w:p w14:paraId="7762977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C58B606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FastEthernet0/4</w:t>
      </w:r>
    </w:p>
    <w:p w14:paraId="124BD448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21B884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FastEthernet0/5</w:t>
      </w:r>
    </w:p>
    <w:p w14:paraId="7548CA0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47ABF58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FastEthernet0/6</w:t>
      </w:r>
    </w:p>
    <w:p w14:paraId="740B4CE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09189F6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FastEthernet0/7</w:t>
      </w:r>
    </w:p>
    <w:p w14:paraId="1A6698FB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D079D56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FastEthernet0/8</w:t>
      </w:r>
    </w:p>
    <w:p w14:paraId="582BE95F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7A4C88A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FastEthernet0/9</w:t>
      </w:r>
    </w:p>
    <w:p w14:paraId="77AE269A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F0BE54B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FastEthernet0/10</w:t>
      </w:r>
    </w:p>
    <w:p w14:paraId="3668581F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C096A1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FastEthernet0/11</w:t>
      </w:r>
    </w:p>
    <w:p w14:paraId="7036C89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0BB495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FastEthernet0/12</w:t>
      </w:r>
    </w:p>
    <w:p w14:paraId="2BF85BE7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1EA7E97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FastEthernet0/13</w:t>
      </w:r>
    </w:p>
    <w:p w14:paraId="4C074BBF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EF1BB5F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FastEthernet0/14</w:t>
      </w:r>
    </w:p>
    <w:p w14:paraId="2AAE155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37463D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FastEthernet0/15</w:t>
      </w:r>
    </w:p>
    <w:p w14:paraId="53264D4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F6E61B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FastEthernet0/16</w:t>
      </w:r>
    </w:p>
    <w:p w14:paraId="48A6D48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3338054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FastEthernet0/17</w:t>
      </w:r>
    </w:p>
    <w:p w14:paraId="29CEEF15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2B6C6EF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FastEthernet0/18</w:t>
      </w:r>
    </w:p>
    <w:p w14:paraId="38FA6B2F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9EEB1EE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lastRenderedPageBreak/>
        <w:t>interface FastEthernet0/19</w:t>
      </w:r>
    </w:p>
    <w:p w14:paraId="552CEFB8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37F55437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FastEthernet0/20</w:t>
      </w:r>
    </w:p>
    <w:p w14:paraId="59AC8ACF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B56165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FastEthernet0/21</w:t>
      </w:r>
    </w:p>
    <w:p w14:paraId="40A30994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9B338AC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FastEthernet0/22</w:t>
      </w:r>
    </w:p>
    <w:p w14:paraId="7B920A6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CA51AA8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FastEthernet0/23</w:t>
      </w:r>
    </w:p>
    <w:p w14:paraId="54FC7CC4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54B4DF5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FastEthernet0/24</w:t>
      </w:r>
    </w:p>
    <w:p w14:paraId="64FA9947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CD71A9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GigabitEthernet0/1</w:t>
      </w:r>
    </w:p>
    <w:p w14:paraId="632354D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D79A07A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GigabitEthernet0/2</w:t>
      </w:r>
    </w:p>
    <w:p w14:paraId="1E0E5E43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842E012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interface Vlan1</w:t>
      </w:r>
    </w:p>
    <w:p w14:paraId="289AE11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 xml:space="preserve"> no ip address</w:t>
      </w:r>
    </w:p>
    <w:p w14:paraId="58B90A70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DD24C8B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ip http server</w:t>
      </w:r>
    </w:p>
    <w:p w14:paraId="17CF52E1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ip http secure-server</w:t>
      </w:r>
    </w:p>
    <w:p w14:paraId="50FC8FEF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42A9666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line con 0</w:t>
      </w:r>
    </w:p>
    <w:p w14:paraId="70D880F9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line vty 5 15</w:t>
      </w:r>
    </w:p>
    <w:p w14:paraId="3CD8B9F5" w14:textId="77777777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3DCD1B2" w14:textId="4E12A684" w:rsidR="00B0070E" w:rsidRPr="00B0070E" w:rsidRDefault="00B0070E" w:rsidP="00B0070E">
      <w:pPr>
        <w:pStyle w:val="DevConfigs"/>
        <w:rPr>
          <w:rStyle w:val="DevConfigGray"/>
        </w:rPr>
      </w:pPr>
      <w:r>
        <w:rPr>
          <w:rStyle w:val="DevConfigGray"/>
        </w:rPr>
        <w:t>end</w:t>
      </w:r>
    </w:p>
    <w:p w14:paraId="1B20C500" w14:textId="69656976" w:rsidR="00013C67" w:rsidRDefault="00013C67" w:rsidP="00B0070E">
      <w:pPr>
        <w:pStyle w:val="LabSection"/>
        <w:rPr>
          <w:rStyle w:val="LabSectionGray"/>
        </w:rPr>
      </w:pPr>
      <w:r>
        <w:rPr>
          <w:rStyle w:val="LabSectionGray"/>
        </w:rPr>
        <w:t>Коммутатор S3</w:t>
      </w:r>
    </w:p>
    <w:p w14:paraId="5E01F47F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 xml:space="preserve">S3# </w:t>
      </w:r>
      <w:r>
        <w:rPr>
          <w:rStyle w:val="DevConfigGray"/>
          <w:b/>
        </w:rPr>
        <w:t>show run</w:t>
      </w:r>
    </w:p>
    <w:p w14:paraId="0C0D835B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Building configuration...</w:t>
      </w:r>
    </w:p>
    <w:p w14:paraId="7D74FE04" w14:textId="77777777" w:rsidR="00B0070E" w:rsidRPr="00D05AAE" w:rsidRDefault="00B0070E" w:rsidP="00D05AAE">
      <w:pPr>
        <w:pStyle w:val="DevConfigs"/>
        <w:rPr>
          <w:rStyle w:val="DevConfigGray"/>
        </w:rPr>
      </w:pPr>
    </w:p>
    <w:p w14:paraId="0C41D5FE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Current configuration : 1364 bytes</w:t>
      </w:r>
    </w:p>
    <w:p w14:paraId="74C24381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BA498A8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version 15.0</w:t>
      </w:r>
    </w:p>
    <w:p w14:paraId="54815B58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no service pad</w:t>
      </w:r>
    </w:p>
    <w:p w14:paraId="019A118B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service timestamps debug datetime msec</w:t>
      </w:r>
    </w:p>
    <w:p w14:paraId="0E9FBB6B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service timestamps log datetime msec</w:t>
      </w:r>
    </w:p>
    <w:p w14:paraId="20E5BB03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no service password-encryption</w:t>
      </w:r>
    </w:p>
    <w:p w14:paraId="2844177A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7457A0C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hostname S3</w:t>
      </w:r>
    </w:p>
    <w:p w14:paraId="1F6814F0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6F7ECA3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boot-start-marker</w:t>
      </w:r>
    </w:p>
    <w:p w14:paraId="203E24EC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boot-end-marker</w:t>
      </w:r>
    </w:p>
    <w:p w14:paraId="0B1B4762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754406A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no aaa new-model</w:t>
      </w:r>
    </w:p>
    <w:p w14:paraId="5638021E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system mtu routing 1500</w:t>
      </w:r>
    </w:p>
    <w:p w14:paraId="1C6C0BD1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80E0CA4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spanning-tree mode pvst</w:t>
      </w:r>
    </w:p>
    <w:p w14:paraId="4E07E6DD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spanning-tree extend system-id</w:t>
      </w:r>
    </w:p>
    <w:p w14:paraId="20308CB8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lastRenderedPageBreak/>
        <w:t>!</w:t>
      </w:r>
    </w:p>
    <w:p w14:paraId="01933FEC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vlan internal allocation policy ascending</w:t>
      </w:r>
    </w:p>
    <w:p w14:paraId="0907E262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lldp run</w:t>
      </w:r>
    </w:p>
    <w:p w14:paraId="783E8FB4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31BD91D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FastEthernet0/1</w:t>
      </w:r>
    </w:p>
    <w:p w14:paraId="7254DC83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3C9C8FBE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FastEthernet0/2</w:t>
      </w:r>
    </w:p>
    <w:p w14:paraId="5D433321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60D6149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FastEthernet0/3</w:t>
      </w:r>
    </w:p>
    <w:p w14:paraId="6FB2EE4C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3E6CD0D2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FastEthernet0/4</w:t>
      </w:r>
    </w:p>
    <w:p w14:paraId="6F93E1D3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74B5E2E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FastEthernet0/5</w:t>
      </w:r>
    </w:p>
    <w:p w14:paraId="4168CE5F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CC1ED2C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FastEthernet0/6</w:t>
      </w:r>
    </w:p>
    <w:p w14:paraId="66B4A8F1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3BC21E69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FastEthernet0/7</w:t>
      </w:r>
    </w:p>
    <w:p w14:paraId="21157B76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02E2520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FastEthernet0/8</w:t>
      </w:r>
    </w:p>
    <w:p w14:paraId="15530C80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E13561B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FastEthernet0/9</w:t>
      </w:r>
    </w:p>
    <w:p w14:paraId="36DB07DA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BC8F8F6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FastEthernet0/10</w:t>
      </w:r>
    </w:p>
    <w:p w14:paraId="3803A2C6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7E88629D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FastEthernet0/11</w:t>
      </w:r>
    </w:p>
    <w:p w14:paraId="513C1553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90AE766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FastEthernet0/12</w:t>
      </w:r>
    </w:p>
    <w:p w14:paraId="025BEA28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B32B98E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FastEthernet0/13</w:t>
      </w:r>
    </w:p>
    <w:p w14:paraId="040538D6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7620F5B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FastEthernet0/14</w:t>
      </w:r>
    </w:p>
    <w:p w14:paraId="67F3F6F0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5555013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FastEthernet0/15</w:t>
      </w:r>
    </w:p>
    <w:p w14:paraId="04ED9830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29F40E27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FastEthernet0/16</w:t>
      </w:r>
    </w:p>
    <w:p w14:paraId="12CFC829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483E8624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FastEthernet0/17</w:t>
      </w:r>
    </w:p>
    <w:p w14:paraId="21ACE43A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0BC540D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FastEthernet0/18</w:t>
      </w:r>
    </w:p>
    <w:p w14:paraId="53F11511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2C21CAB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FastEthernet0/19</w:t>
      </w:r>
    </w:p>
    <w:p w14:paraId="4BD2BC37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6E8B59A0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FastEthernet0/20</w:t>
      </w:r>
    </w:p>
    <w:p w14:paraId="72FA528C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83DB5C8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FastEthernet0/21</w:t>
      </w:r>
    </w:p>
    <w:p w14:paraId="427362F1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5FA7949C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FastEthernet0/22</w:t>
      </w:r>
    </w:p>
    <w:p w14:paraId="3AFD1571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1A2C51B1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FastEthernet0/23</w:t>
      </w:r>
    </w:p>
    <w:p w14:paraId="3146AB46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lastRenderedPageBreak/>
        <w:t>!</w:t>
      </w:r>
    </w:p>
    <w:p w14:paraId="7F256A34" w14:textId="77777777" w:rsidR="00B0070E" w:rsidRPr="00D05AAE" w:rsidRDefault="00B0070E" w:rsidP="00D05AAE">
      <w:pPr>
        <w:pStyle w:val="DevConfigs"/>
        <w:rPr>
          <w:rStyle w:val="DevConfigGray"/>
        </w:rPr>
      </w:pPr>
      <w:r>
        <w:rPr>
          <w:rStyle w:val="DevConfigGray"/>
        </w:rPr>
        <w:t>interface FastEthernet0/24</w:t>
      </w:r>
    </w:p>
    <w:p w14:paraId="59683B8F" w14:textId="77777777" w:rsidR="00B0070E" w:rsidRPr="006A58AD" w:rsidRDefault="00B0070E" w:rsidP="00D05AAE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!</w:t>
      </w:r>
    </w:p>
    <w:p w14:paraId="0EC1C1BB" w14:textId="77777777" w:rsidR="00B0070E" w:rsidRPr="006A58AD" w:rsidRDefault="00B0070E" w:rsidP="00D05AAE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interface GigabitEthernet0/1</w:t>
      </w:r>
    </w:p>
    <w:p w14:paraId="3A31E22C" w14:textId="77777777" w:rsidR="00B0070E" w:rsidRPr="006A58AD" w:rsidRDefault="00B0070E" w:rsidP="00D05AAE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!</w:t>
      </w:r>
    </w:p>
    <w:p w14:paraId="26BE9784" w14:textId="77777777" w:rsidR="00B0070E" w:rsidRPr="006A58AD" w:rsidRDefault="00B0070E" w:rsidP="00D05AAE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interface GigabitEthernet0/2</w:t>
      </w:r>
    </w:p>
    <w:p w14:paraId="78C75B25" w14:textId="77777777" w:rsidR="00B0070E" w:rsidRPr="006A58AD" w:rsidRDefault="00B0070E" w:rsidP="00D05AAE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!</w:t>
      </w:r>
    </w:p>
    <w:p w14:paraId="018B4FD1" w14:textId="77777777" w:rsidR="00CF51C6" w:rsidRPr="006A58AD" w:rsidRDefault="00CF51C6" w:rsidP="00CF51C6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interface Vlan1</w:t>
      </w:r>
    </w:p>
    <w:p w14:paraId="5881C3B7" w14:textId="77777777" w:rsidR="00CF51C6" w:rsidRPr="006A58AD" w:rsidRDefault="00CF51C6" w:rsidP="00CF51C6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 xml:space="preserve"> no ip address</w:t>
      </w:r>
    </w:p>
    <w:p w14:paraId="053E2591" w14:textId="77777777" w:rsidR="00CF51C6" w:rsidRPr="006A58AD" w:rsidRDefault="00CF51C6" w:rsidP="00CF51C6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!</w:t>
      </w:r>
    </w:p>
    <w:p w14:paraId="3C33E1B3" w14:textId="77777777" w:rsidR="00CF51C6" w:rsidRPr="006A58AD" w:rsidRDefault="00CF51C6" w:rsidP="00CF51C6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ip http server</w:t>
      </w:r>
    </w:p>
    <w:p w14:paraId="2D666872" w14:textId="77777777" w:rsidR="00CF51C6" w:rsidRPr="006A58AD" w:rsidRDefault="00CF51C6" w:rsidP="00CF51C6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ip http secure-server</w:t>
      </w:r>
    </w:p>
    <w:p w14:paraId="4CC19DC7" w14:textId="77777777" w:rsidR="00CF51C6" w:rsidRPr="006A58AD" w:rsidRDefault="00CF51C6" w:rsidP="00CF51C6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!</w:t>
      </w:r>
    </w:p>
    <w:p w14:paraId="3ACEB642" w14:textId="77777777" w:rsidR="00CF51C6" w:rsidRPr="006A58AD" w:rsidRDefault="00CF51C6" w:rsidP="00CF51C6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line con 0</w:t>
      </w:r>
    </w:p>
    <w:p w14:paraId="2732C916" w14:textId="77777777" w:rsidR="00CF51C6" w:rsidRPr="006A58AD" w:rsidRDefault="00CF51C6" w:rsidP="00CF51C6">
      <w:pPr>
        <w:pStyle w:val="DevConfigs"/>
        <w:rPr>
          <w:rStyle w:val="DevConfigGray"/>
          <w:lang w:val="en-US"/>
        </w:rPr>
      </w:pPr>
      <w:r w:rsidRPr="006A58AD">
        <w:rPr>
          <w:rStyle w:val="DevConfigGray"/>
          <w:lang w:val="en-US"/>
        </w:rPr>
        <w:t>line vty 5 15</w:t>
      </w:r>
    </w:p>
    <w:p w14:paraId="625912ED" w14:textId="77777777" w:rsidR="00CF51C6" w:rsidRPr="00B0070E" w:rsidRDefault="00CF51C6" w:rsidP="00CF51C6">
      <w:pPr>
        <w:pStyle w:val="DevConfigs"/>
        <w:rPr>
          <w:rStyle w:val="DevConfigGray"/>
        </w:rPr>
      </w:pPr>
      <w:r>
        <w:rPr>
          <w:rStyle w:val="DevConfigGray"/>
        </w:rPr>
        <w:t>!</w:t>
      </w:r>
    </w:p>
    <w:p w14:paraId="0E38084F" w14:textId="77777777" w:rsidR="00CF51C6" w:rsidRPr="00B0070E" w:rsidRDefault="00CF51C6" w:rsidP="00CF51C6">
      <w:pPr>
        <w:pStyle w:val="DevConfigs"/>
        <w:rPr>
          <w:rStyle w:val="DevConfigGray"/>
        </w:rPr>
      </w:pPr>
      <w:r>
        <w:rPr>
          <w:rStyle w:val="DevConfigGray"/>
        </w:rPr>
        <w:t>end</w:t>
      </w:r>
    </w:p>
    <w:p w14:paraId="374F453E" w14:textId="64508F03" w:rsidR="00B0070E" w:rsidRPr="00D05AAE" w:rsidRDefault="00B0070E" w:rsidP="00CF51C6">
      <w:pPr>
        <w:pStyle w:val="DevConfigs"/>
        <w:rPr>
          <w:rStyle w:val="DevConfigGray"/>
        </w:rPr>
      </w:pPr>
    </w:p>
    <w:sectPr w:rsidR="00B0070E" w:rsidRPr="00D05AAE" w:rsidSect="008C4307">
      <w:headerReference w:type="default" r:id="rId11"/>
      <w:footerReference w:type="default" r:id="rId12"/>
      <w:headerReference w:type="first" r:id="rId13"/>
      <w:footerReference w:type="first" r:id="rId14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130A86F" w14:textId="77777777" w:rsidR="008E1DCE" w:rsidRDefault="008E1DCE" w:rsidP="0090659A">
      <w:pPr>
        <w:spacing w:after="0" w:line="240" w:lineRule="auto"/>
      </w:pPr>
      <w:r>
        <w:separator/>
      </w:r>
    </w:p>
    <w:p w14:paraId="22BA897C" w14:textId="77777777" w:rsidR="008E1DCE" w:rsidRDefault="008E1DCE"/>
    <w:p w14:paraId="693927BF" w14:textId="77777777" w:rsidR="008E1DCE" w:rsidRDefault="008E1DCE"/>
    <w:p w14:paraId="50B6B216" w14:textId="77777777" w:rsidR="008E1DCE" w:rsidRDefault="008E1DCE"/>
    <w:p w14:paraId="0BDADED2" w14:textId="77777777" w:rsidR="008E1DCE" w:rsidRDefault="008E1DCE"/>
  </w:endnote>
  <w:endnote w:type="continuationSeparator" w:id="0">
    <w:p w14:paraId="0FFFB63F" w14:textId="77777777" w:rsidR="008E1DCE" w:rsidRDefault="008E1DCE" w:rsidP="0090659A">
      <w:pPr>
        <w:spacing w:after="0" w:line="240" w:lineRule="auto"/>
      </w:pPr>
      <w:r>
        <w:continuationSeparator/>
      </w:r>
    </w:p>
    <w:p w14:paraId="5FFF5B50" w14:textId="77777777" w:rsidR="008E1DCE" w:rsidRDefault="008E1DCE"/>
    <w:p w14:paraId="625EF064" w14:textId="77777777" w:rsidR="008E1DCE" w:rsidRDefault="008E1DCE"/>
    <w:p w14:paraId="6F390E7B" w14:textId="77777777" w:rsidR="008E1DCE" w:rsidRDefault="008E1DCE"/>
    <w:p w14:paraId="7AED82EF" w14:textId="77777777" w:rsidR="008E1DCE" w:rsidRDefault="008E1DC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0AFF" w:usb1="00007843" w:usb2="00000001" w:usb3="00000000" w:csb0="000001B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0AFF" w:usb1="40007843" w:usb2="00000001" w:usb3="00000000" w:csb0="000001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E16C92" w14:textId="30727C7D" w:rsidR="00017E3F" w:rsidRPr="008306AB" w:rsidRDefault="008306AB" w:rsidP="008306AB">
    <w:pPr>
      <w:pStyle w:val="Footer"/>
      <w:rPr>
        <w:szCs w:val="16"/>
        <w:lang w:eastAsia="zh-CN"/>
      </w:rPr>
    </w:pPr>
    <w:r>
      <w:t>© Корпорация Cisco и/или ее дочерние компании, 201</w:t>
    </w:r>
    <w:r>
      <w:rPr>
        <w:rFonts w:hint="eastAsia"/>
        <w:lang w:eastAsia="zh-CN"/>
      </w:rPr>
      <w:t>6</w:t>
    </w:r>
    <w:r>
      <w:t xml:space="preserve">. Все права защищены. В данном документе содержится </w:t>
    </w:r>
    <w:r>
      <w:rPr>
        <w:rFonts w:hint="eastAsia"/>
        <w:lang w:eastAsia="zh-CN"/>
      </w:rPr>
      <w:br/>
    </w:r>
    <w:r>
      <w:t xml:space="preserve">общедоступная информация компании Cisco. </w:t>
    </w:r>
    <w:r>
      <w:rPr>
        <w:rFonts w:hint="eastAsia"/>
        <w:lang w:eastAsia="zh-CN"/>
      </w:rPr>
      <w:tab/>
    </w:r>
    <w:r>
      <w:t xml:space="preserve">Страница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41142C">
      <w:rPr>
        <w:b/>
        <w:noProof/>
        <w:szCs w:val="16"/>
      </w:rPr>
      <w:t>2</w:t>
    </w:r>
    <w:r w:rsidRPr="0090659A">
      <w:rPr>
        <w:b/>
        <w:szCs w:val="16"/>
      </w:rPr>
      <w:fldChar w:fldCharType="end"/>
    </w:r>
    <w:r>
      <w:t xml:space="preserve"> из</w:t>
    </w:r>
    <w:r>
      <w:rPr>
        <w:rFonts w:hint="eastAsia"/>
        <w:lang w:eastAsia="zh-CN"/>
      </w:rPr>
      <w:t xml:space="preserve">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41142C">
      <w:rPr>
        <w:b/>
        <w:noProof/>
        <w:szCs w:val="16"/>
      </w:rPr>
      <w:t>19</w:t>
    </w:r>
    <w:r w:rsidRPr="0090659A">
      <w:rPr>
        <w:b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C954C4D" w14:textId="04C16351" w:rsidR="00017E3F" w:rsidRPr="008306AB" w:rsidRDefault="008306AB" w:rsidP="008306AB">
    <w:pPr>
      <w:pStyle w:val="Footer"/>
      <w:rPr>
        <w:szCs w:val="16"/>
        <w:lang w:eastAsia="zh-CN"/>
      </w:rPr>
    </w:pPr>
    <w:r>
      <w:t>© Корпорация Cisco и/или ее дочерние компании, 201</w:t>
    </w:r>
    <w:r>
      <w:rPr>
        <w:rFonts w:hint="eastAsia"/>
        <w:lang w:eastAsia="zh-CN"/>
      </w:rPr>
      <w:t>6</w:t>
    </w:r>
    <w:r>
      <w:t xml:space="preserve">. Все права защищены. В данном документе содержится </w:t>
    </w:r>
    <w:r>
      <w:rPr>
        <w:rFonts w:hint="eastAsia"/>
        <w:lang w:eastAsia="zh-CN"/>
      </w:rPr>
      <w:br/>
    </w:r>
    <w:r>
      <w:t xml:space="preserve">общедоступная информация компании Cisco. </w:t>
    </w:r>
    <w:r>
      <w:rPr>
        <w:rFonts w:hint="eastAsia"/>
        <w:lang w:eastAsia="zh-CN"/>
      </w:rPr>
      <w:tab/>
    </w:r>
    <w:r>
      <w:t xml:space="preserve">Страница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41142C">
      <w:rPr>
        <w:b/>
        <w:noProof/>
        <w:szCs w:val="16"/>
      </w:rPr>
      <w:t>1</w:t>
    </w:r>
    <w:r w:rsidRPr="0090659A">
      <w:rPr>
        <w:b/>
        <w:szCs w:val="16"/>
      </w:rPr>
      <w:fldChar w:fldCharType="end"/>
    </w:r>
    <w:r>
      <w:t xml:space="preserve"> из</w:t>
    </w:r>
    <w:r>
      <w:rPr>
        <w:rFonts w:hint="eastAsia"/>
        <w:lang w:eastAsia="zh-CN"/>
      </w:rPr>
      <w:t xml:space="preserve">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41142C">
      <w:rPr>
        <w:b/>
        <w:noProof/>
        <w:szCs w:val="16"/>
      </w:rPr>
      <w:t>19</w:t>
    </w:r>
    <w:r w:rsidRPr="0090659A"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9F51728" w14:textId="77777777" w:rsidR="008E1DCE" w:rsidRDefault="008E1DCE" w:rsidP="0090659A">
      <w:pPr>
        <w:spacing w:after="0" w:line="240" w:lineRule="auto"/>
      </w:pPr>
      <w:r>
        <w:separator/>
      </w:r>
    </w:p>
    <w:p w14:paraId="3A862D3A" w14:textId="77777777" w:rsidR="008E1DCE" w:rsidRDefault="008E1DCE"/>
    <w:p w14:paraId="4881DFCA" w14:textId="77777777" w:rsidR="008E1DCE" w:rsidRDefault="008E1DCE"/>
    <w:p w14:paraId="39731A6E" w14:textId="77777777" w:rsidR="008E1DCE" w:rsidRDefault="008E1DCE"/>
    <w:p w14:paraId="0FC9C3D5" w14:textId="77777777" w:rsidR="008E1DCE" w:rsidRDefault="008E1DCE"/>
  </w:footnote>
  <w:footnote w:type="continuationSeparator" w:id="0">
    <w:p w14:paraId="7223D99F" w14:textId="77777777" w:rsidR="008E1DCE" w:rsidRDefault="008E1DCE" w:rsidP="0090659A">
      <w:pPr>
        <w:spacing w:after="0" w:line="240" w:lineRule="auto"/>
      </w:pPr>
      <w:r>
        <w:continuationSeparator/>
      </w:r>
    </w:p>
    <w:p w14:paraId="6460AFDB" w14:textId="77777777" w:rsidR="008E1DCE" w:rsidRDefault="008E1DCE"/>
    <w:p w14:paraId="6C475194" w14:textId="77777777" w:rsidR="008E1DCE" w:rsidRDefault="008E1DCE"/>
    <w:p w14:paraId="07117F9F" w14:textId="77777777" w:rsidR="008E1DCE" w:rsidRDefault="008E1DCE"/>
    <w:p w14:paraId="4559BCF8" w14:textId="77777777" w:rsidR="008E1DCE" w:rsidRDefault="008E1DCE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6F4286" w14:textId="77777777" w:rsidR="00017E3F" w:rsidRDefault="00017E3F" w:rsidP="00C52BA6">
    <w:pPr>
      <w:pStyle w:val="PageHead"/>
    </w:pPr>
    <w:r>
      <w:t>Лабораторная работа. Настройка протоколов CDP и LLDP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5E192F" w14:textId="77777777" w:rsidR="00017E3F" w:rsidRDefault="00017E3F">
    <w:pPr>
      <w:pStyle w:val="Header"/>
    </w:pPr>
    <w:r>
      <w:rPr>
        <w:noProof/>
        <w:lang w:val="en-US" w:eastAsia="zh-CN" w:bidi="ar-SA"/>
      </w:rPr>
      <w:drawing>
        <wp:anchor distT="0" distB="0" distL="114300" distR="114300" simplePos="0" relativeHeight="251657728" behindDoc="0" locked="0" layoutInCell="1" allowOverlap="1" wp14:anchorId="5CD7C2EF" wp14:editId="5C5E2B1B">
          <wp:simplePos x="0" y="0"/>
          <wp:positionH relativeFrom="column">
            <wp:posOffset>-704850</wp:posOffset>
          </wp:positionH>
          <wp:positionV relativeFrom="paragraph">
            <wp:posOffset>-274320</wp:posOffset>
          </wp:positionV>
          <wp:extent cx="7776210" cy="678180"/>
          <wp:effectExtent l="0" t="0" r="0" b="7620"/>
          <wp:wrapNone/>
          <wp:docPr id="2" name="Picture 1" descr="Cisco NetAcad_Header(Vertical)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isco NetAcad_Header(Vertical)-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6210" cy="6781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458E3"/>
    <w:multiLevelType w:val="multilevel"/>
    <w:tmpl w:val="9CD66ABE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217228C"/>
    <w:multiLevelType w:val="multilevel"/>
    <w:tmpl w:val="5218E3DA"/>
    <w:styleLink w:val="SectionList"/>
    <w:lvl w:ilvl="0">
      <w:start w:val="1"/>
      <w:numFmt w:val="none"/>
      <w:pStyle w:val="LabSection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1D796360"/>
    <w:multiLevelType w:val="multilevel"/>
    <w:tmpl w:val="1258F7AC"/>
    <w:styleLink w:val="PartStepSubStepList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pStyle w:val="StepHead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4">
    <w:nsid w:val="224A1837"/>
    <w:multiLevelType w:val="multilevel"/>
    <w:tmpl w:val="2668AB74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Шаг %2:"/>
      <w:lvlJc w:val="left"/>
      <w:pPr>
        <w:tabs>
          <w:tab w:val="num" w:pos="936"/>
        </w:tabs>
        <w:ind w:left="936" w:hanging="936"/>
      </w:pPr>
      <w:rPr>
        <w:rFonts w:ascii="Arial" w:hAnsi="Arial" w:cs="Arial"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25C478BD"/>
    <w:multiLevelType w:val="multilevel"/>
    <w:tmpl w:val="B2C4B330"/>
    <w:lvl w:ilvl="0">
      <w:start w:val="1"/>
      <w:numFmt w:val="decimal"/>
      <w:lvlText w:val="Часть %1: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7">
    <w:nsid w:val="5FF61D78"/>
    <w:multiLevelType w:val="multilevel"/>
    <w:tmpl w:val="8EDCEFE0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>
    <w:nsid w:val="7BF37646"/>
    <w:multiLevelType w:val="multilevel"/>
    <w:tmpl w:val="4420E78A"/>
    <w:lvl w:ilvl="0">
      <w:start w:val="1"/>
      <w:numFmt w:val="decimal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3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4">
    <w:abstractNumId w:val="1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snapToGrid w:val="0"/>
          <w:ind w:left="1080" w:hanging="108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webHidden w:val="0"/>
          <w:color w:val="000000"/>
          <w:spacing w:val="0"/>
          <w:w w:val="1"/>
          <w:kern w:val="0"/>
          <w:position w:val="0"/>
          <w:sz w:val="2"/>
          <w:szCs w:val="2"/>
          <w:u w:val="none" w:color="000000"/>
          <w:effect w:val="none"/>
          <w:bdr w:val="none" w:sz="0" w:space="0" w:color="auto" w:frame="1"/>
          <w:shd w:val="clear" w:color="auto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1">
      <w:lvl w:ilvl="1">
        <w:start w:val="1"/>
        <w:numFmt w:val="decimal"/>
        <w:pStyle w:val="StepHead"/>
        <w:lvlText w:val="Step %2:"/>
        <w:lvlJc w:val="left"/>
        <w:pPr>
          <w:tabs>
            <w:tab w:val="num" w:pos="936"/>
          </w:tabs>
          <w:ind w:left="936" w:hanging="936"/>
        </w:pPr>
      </w:lvl>
    </w:lvlOverride>
    <w:lvlOverride w:ilvl="2"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</w:lvl>
    </w:lvlOverride>
    <w:lvlOverride w:ilvl="3">
      <w:lvl w:ilvl="3">
        <w:start w:val="1"/>
        <w:numFmt w:val="decimal"/>
        <w:pStyle w:val="SubStepNum"/>
        <w:lvlText w:val="%4)"/>
        <w:lvlJc w:val="left"/>
        <w:pPr>
          <w:tabs>
            <w:tab w:val="num" w:pos="1080"/>
          </w:tabs>
          <w:ind w:left="1080" w:hanging="360"/>
        </w:p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</w:lvl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4"/>
  </w:num>
  <w:num w:numId="10">
    <w:abstractNumId w:val="0"/>
  </w:num>
  <w:num w:numId="11">
    <w:abstractNumId w:val="8"/>
  </w:num>
  <w:num w:numId="12">
    <w:abstractNumId w:val="7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wNzY0MzC2sLC0MDYwMTdX0lEKTi0uzszPAykwrAUAA2g5hCwAAAA="/>
    <w:docVar w:name="__grammarly61__i" w:val="H4sIAAAAAAAEAKtWckksSQxILCpxzi/NK1GyMqwFAAEhoTITAAAA"/>
    <w:docVar w:name="__grammarly61_1" w:val="H4sIAAAAAAAEAKtWcslPLs1NzSvxTFGyUkoyTjMwNLQw0zU2NLbUNbEwMtS1TEy21DU2TzFONE1OTjW2TFPSUQpOLS7OzM8DaTGsBQBxFy9YQwAAAA=="/>
  </w:docVars>
  <w:rsids>
    <w:rsidRoot w:val="0067725C"/>
    <w:rsid w:val="00004175"/>
    <w:rsid w:val="000059C9"/>
    <w:rsid w:val="00013C67"/>
    <w:rsid w:val="000160F7"/>
    <w:rsid w:val="00016D5B"/>
    <w:rsid w:val="00016F30"/>
    <w:rsid w:val="00017E3F"/>
    <w:rsid w:val="0002047C"/>
    <w:rsid w:val="00021B9A"/>
    <w:rsid w:val="000242D6"/>
    <w:rsid w:val="00024EE5"/>
    <w:rsid w:val="0002705B"/>
    <w:rsid w:val="0003624D"/>
    <w:rsid w:val="00041AF6"/>
    <w:rsid w:val="00044E62"/>
    <w:rsid w:val="00050BA4"/>
    <w:rsid w:val="00051738"/>
    <w:rsid w:val="00052548"/>
    <w:rsid w:val="00060696"/>
    <w:rsid w:val="000650E4"/>
    <w:rsid w:val="000668F1"/>
    <w:rsid w:val="00073539"/>
    <w:rsid w:val="000769CF"/>
    <w:rsid w:val="000815D8"/>
    <w:rsid w:val="00084C99"/>
    <w:rsid w:val="00085CC6"/>
    <w:rsid w:val="00090C07"/>
    <w:rsid w:val="00091E8D"/>
    <w:rsid w:val="0009378D"/>
    <w:rsid w:val="00097163"/>
    <w:rsid w:val="000A22C8"/>
    <w:rsid w:val="000B0CB3"/>
    <w:rsid w:val="000B2344"/>
    <w:rsid w:val="000B7DE5"/>
    <w:rsid w:val="000D55B4"/>
    <w:rsid w:val="000E2B30"/>
    <w:rsid w:val="000E65F0"/>
    <w:rsid w:val="000F072C"/>
    <w:rsid w:val="000F6743"/>
    <w:rsid w:val="001006C2"/>
    <w:rsid w:val="00100FDC"/>
    <w:rsid w:val="001012AB"/>
    <w:rsid w:val="00107B2B"/>
    <w:rsid w:val="00111281"/>
    <w:rsid w:val="00112AC5"/>
    <w:rsid w:val="001133DD"/>
    <w:rsid w:val="00114F11"/>
    <w:rsid w:val="00120CBE"/>
    <w:rsid w:val="00121FB4"/>
    <w:rsid w:val="001224B8"/>
    <w:rsid w:val="00123085"/>
    <w:rsid w:val="001261C4"/>
    <w:rsid w:val="001305D3"/>
    <w:rsid w:val="001314FB"/>
    <w:rsid w:val="001366EC"/>
    <w:rsid w:val="0014219C"/>
    <w:rsid w:val="001425ED"/>
    <w:rsid w:val="00144997"/>
    <w:rsid w:val="0015326D"/>
    <w:rsid w:val="00154CA6"/>
    <w:rsid w:val="00154E3A"/>
    <w:rsid w:val="00157902"/>
    <w:rsid w:val="00163164"/>
    <w:rsid w:val="001656A6"/>
    <w:rsid w:val="00166253"/>
    <w:rsid w:val="001704B7"/>
    <w:rsid w:val="001710C0"/>
    <w:rsid w:val="00172AFB"/>
    <w:rsid w:val="001772B8"/>
    <w:rsid w:val="00180FBF"/>
    <w:rsid w:val="00182CF4"/>
    <w:rsid w:val="00186CE1"/>
    <w:rsid w:val="00191F00"/>
    <w:rsid w:val="00192F12"/>
    <w:rsid w:val="00193F14"/>
    <w:rsid w:val="00197614"/>
    <w:rsid w:val="001A0312"/>
    <w:rsid w:val="001A15DA"/>
    <w:rsid w:val="001A2694"/>
    <w:rsid w:val="001A3CC7"/>
    <w:rsid w:val="001A5C67"/>
    <w:rsid w:val="001A68E1"/>
    <w:rsid w:val="001A69AC"/>
    <w:rsid w:val="001B67D8"/>
    <w:rsid w:val="001B6F95"/>
    <w:rsid w:val="001C05A1"/>
    <w:rsid w:val="001C1D9E"/>
    <w:rsid w:val="001C2F56"/>
    <w:rsid w:val="001C35FD"/>
    <w:rsid w:val="001C4EB1"/>
    <w:rsid w:val="001C7C3B"/>
    <w:rsid w:val="001D5B6F"/>
    <w:rsid w:val="001E0AB8"/>
    <w:rsid w:val="001E38E0"/>
    <w:rsid w:val="001E4E72"/>
    <w:rsid w:val="001E62B3"/>
    <w:rsid w:val="001F0171"/>
    <w:rsid w:val="001F06C9"/>
    <w:rsid w:val="001F0909"/>
    <w:rsid w:val="001F0D77"/>
    <w:rsid w:val="001F7DD8"/>
    <w:rsid w:val="00201928"/>
    <w:rsid w:val="00203E26"/>
    <w:rsid w:val="0020449C"/>
    <w:rsid w:val="0020780D"/>
    <w:rsid w:val="002113B8"/>
    <w:rsid w:val="00213E2D"/>
    <w:rsid w:val="00215665"/>
    <w:rsid w:val="0021603D"/>
    <w:rsid w:val="002163BB"/>
    <w:rsid w:val="0021792C"/>
    <w:rsid w:val="002235FA"/>
    <w:rsid w:val="002240AB"/>
    <w:rsid w:val="002254D9"/>
    <w:rsid w:val="00225E37"/>
    <w:rsid w:val="00242E3A"/>
    <w:rsid w:val="00245653"/>
    <w:rsid w:val="002506CF"/>
    <w:rsid w:val="0025107F"/>
    <w:rsid w:val="00260CD4"/>
    <w:rsid w:val="002639D8"/>
    <w:rsid w:val="002639ED"/>
    <w:rsid w:val="00265EC8"/>
    <w:rsid w:val="00265F77"/>
    <w:rsid w:val="00266C83"/>
    <w:rsid w:val="00271D07"/>
    <w:rsid w:val="002768DC"/>
    <w:rsid w:val="00277665"/>
    <w:rsid w:val="00282801"/>
    <w:rsid w:val="00283718"/>
    <w:rsid w:val="0029431B"/>
    <w:rsid w:val="002A47C9"/>
    <w:rsid w:val="002A6C56"/>
    <w:rsid w:val="002B0325"/>
    <w:rsid w:val="002C090C"/>
    <w:rsid w:val="002C1243"/>
    <w:rsid w:val="002C1815"/>
    <w:rsid w:val="002C475E"/>
    <w:rsid w:val="002C4AF5"/>
    <w:rsid w:val="002C6AD6"/>
    <w:rsid w:val="002D3276"/>
    <w:rsid w:val="002D5AED"/>
    <w:rsid w:val="002D6C2A"/>
    <w:rsid w:val="002D7A86"/>
    <w:rsid w:val="002F45FF"/>
    <w:rsid w:val="002F6D17"/>
    <w:rsid w:val="00302887"/>
    <w:rsid w:val="003056EB"/>
    <w:rsid w:val="00305C40"/>
    <w:rsid w:val="00305C96"/>
    <w:rsid w:val="003071FF"/>
    <w:rsid w:val="00310652"/>
    <w:rsid w:val="0031371D"/>
    <w:rsid w:val="0031789F"/>
    <w:rsid w:val="00320788"/>
    <w:rsid w:val="0032159D"/>
    <w:rsid w:val="003233A3"/>
    <w:rsid w:val="0034455D"/>
    <w:rsid w:val="0034604B"/>
    <w:rsid w:val="00346D17"/>
    <w:rsid w:val="00347972"/>
    <w:rsid w:val="00351315"/>
    <w:rsid w:val="0035469B"/>
    <w:rsid w:val="00354ACF"/>
    <w:rsid w:val="003559CC"/>
    <w:rsid w:val="003569D7"/>
    <w:rsid w:val="003608AC"/>
    <w:rsid w:val="0036465A"/>
    <w:rsid w:val="00364B41"/>
    <w:rsid w:val="0036720C"/>
    <w:rsid w:val="00372AC7"/>
    <w:rsid w:val="00374F11"/>
    <w:rsid w:val="00381968"/>
    <w:rsid w:val="00392C65"/>
    <w:rsid w:val="00392ED5"/>
    <w:rsid w:val="00396C7E"/>
    <w:rsid w:val="00397E48"/>
    <w:rsid w:val="003A19DC"/>
    <w:rsid w:val="003A1B45"/>
    <w:rsid w:val="003A220C"/>
    <w:rsid w:val="003A5844"/>
    <w:rsid w:val="003B36AB"/>
    <w:rsid w:val="003B46FC"/>
    <w:rsid w:val="003B5767"/>
    <w:rsid w:val="003B7605"/>
    <w:rsid w:val="003C08AA"/>
    <w:rsid w:val="003C2A7B"/>
    <w:rsid w:val="003C6BCA"/>
    <w:rsid w:val="003C7902"/>
    <w:rsid w:val="003D0BFF"/>
    <w:rsid w:val="003E53EF"/>
    <w:rsid w:val="003E5BE5"/>
    <w:rsid w:val="003F18D1"/>
    <w:rsid w:val="003F4F0E"/>
    <w:rsid w:val="003F6E06"/>
    <w:rsid w:val="00403C7A"/>
    <w:rsid w:val="004057A6"/>
    <w:rsid w:val="00406554"/>
    <w:rsid w:val="0041142C"/>
    <w:rsid w:val="004131B0"/>
    <w:rsid w:val="00415296"/>
    <w:rsid w:val="00415834"/>
    <w:rsid w:val="00416BD7"/>
    <w:rsid w:val="00416C42"/>
    <w:rsid w:val="00421AEA"/>
    <w:rsid w:val="00422476"/>
    <w:rsid w:val="00423112"/>
    <w:rsid w:val="0042385C"/>
    <w:rsid w:val="00424FED"/>
    <w:rsid w:val="00431292"/>
    <w:rsid w:val="00431654"/>
    <w:rsid w:val="004345DD"/>
    <w:rsid w:val="00434926"/>
    <w:rsid w:val="00443ACE"/>
    <w:rsid w:val="00444217"/>
    <w:rsid w:val="004459EF"/>
    <w:rsid w:val="004478F4"/>
    <w:rsid w:val="00450F7A"/>
    <w:rsid w:val="0045209F"/>
    <w:rsid w:val="00452C6D"/>
    <w:rsid w:val="00455E0B"/>
    <w:rsid w:val="004619DA"/>
    <w:rsid w:val="00462B9F"/>
    <w:rsid w:val="004659EE"/>
    <w:rsid w:val="004936C2"/>
    <w:rsid w:val="0049379C"/>
    <w:rsid w:val="004A1CA0"/>
    <w:rsid w:val="004A22E9"/>
    <w:rsid w:val="004A4ACD"/>
    <w:rsid w:val="004A5BC5"/>
    <w:rsid w:val="004B023D"/>
    <w:rsid w:val="004B29E2"/>
    <w:rsid w:val="004B4636"/>
    <w:rsid w:val="004C0909"/>
    <w:rsid w:val="004C0FAD"/>
    <w:rsid w:val="004C3F97"/>
    <w:rsid w:val="004D01F2"/>
    <w:rsid w:val="004D3339"/>
    <w:rsid w:val="004D353F"/>
    <w:rsid w:val="004D36D7"/>
    <w:rsid w:val="004D682B"/>
    <w:rsid w:val="004E6152"/>
    <w:rsid w:val="004F344A"/>
    <w:rsid w:val="004F6B81"/>
    <w:rsid w:val="00504ED4"/>
    <w:rsid w:val="00510639"/>
    <w:rsid w:val="00512C97"/>
    <w:rsid w:val="005146A6"/>
    <w:rsid w:val="00516142"/>
    <w:rsid w:val="00520027"/>
    <w:rsid w:val="0052093C"/>
    <w:rsid w:val="00521B31"/>
    <w:rsid w:val="00522469"/>
    <w:rsid w:val="00523BF8"/>
    <w:rsid w:val="0052400A"/>
    <w:rsid w:val="0053041D"/>
    <w:rsid w:val="005341EE"/>
    <w:rsid w:val="00536F43"/>
    <w:rsid w:val="00543CA3"/>
    <w:rsid w:val="00543E26"/>
    <w:rsid w:val="00546F35"/>
    <w:rsid w:val="005510BA"/>
    <w:rsid w:val="00554662"/>
    <w:rsid w:val="00554B4E"/>
    <w:rsid w:val="00556C02"/>
    <w:rsid w:val="00560739"/>
    <w:rsid w:val="00561BB2"/>
    <w:rsid w:val="00562AFE"/>
    <w:rsid w:val="00562F6F"/>
    <w:rsid w:val="00563249"/>
    <w:rsid w:val="0056505A"/>
    <w:rsid w:val="005668B0"/>
    <w:rsid w:val="00570A65"/>
    <w:rsid w:val="005762B1"/>
    <w:rsid w:val="00580456"/>
    <w:rsid w:val="00580E73"/>
    <w:rsid w:val="00581ADA"/>
    <w:rsid w:val="005862E6"/>
    <w:rsid w:val="00593386"/>
    <w:rsid w:val="00596998"/>
    <w:rsid w:val="005A6E62"/>
    <w:rsid w:val="005D2B29"/>
    <w:rsid w:val="005D354A"/>
    <w:rsid w:val="005D467B"/>
    <w:rsid w:val="005D6054"/>
    <w:rsid w:val="005E3235"/>
    <w:rsid w:val="005E4176"/>
    <w:rsid w:val="005E65B5"/>
    <w:rsid w:val="005F3AE9"/>
    <w:rsid w:val="005F4648"/>
    <w:rsid w:val="006007BB"/>
    <w:rsid w:val="00601DC0"/>
    <w:rsid w:val="006034CB"/>
    <w:rsid w:val="006131CE"/>
    <w:rsid w:val="0061336B"/>
    <w:rsid w:val="006171C6"/>
    <w:rsid w:val="0061770A"/>
    <w:rsid w:val="00617D6E"/>
    <w:rsid w:val="00622D61"/>
    <w:rsid w:val="0062377C"/>
    <w:rsid w:val="00624198"/>
    <w:rsid w:val="0062470B"/>
    <w:rsid w:val="00624E75"/>
    <w:rsid w:val="00626F0D"/>
    <w:rsid w:val="0064025C"/>
    <w:rsid w:val="006428E5"/>
    <w:rsid w:val="00644958"/>
    <w:rsid w:val="00656556"/>
    <w:rsid w:val="00664C9B"/>
    <w:rsid w:val="00672919"/>
    <w:rsid w:val="00673D5D"/>
    <w:rsid w:val="00673F32"/>
    <w:rsid w:val="0067725C"/>
    <w:rsid w:val="006810DA"/>
    <w:rsid w:val="00686587"/>
    <w:rsid w:val="006904CF"/>
    <w:rsid w:val="006943D0"/>
    <w:rsid w:val="00695EE2"/>
    <w:rsid w:val="0069660B"/>
    <w:rsid w:val="006A1B33"/>
    <w:rsid w:val="006A48F1"/>
    <w:rsid w:val="006A58AD"/>
    <w:rsid w:val="006A71A3"/>
    <w:rsid w:val="006B03F2"/>
    <w:rsid w:val="006B14C1"/>
    <w:rsid w:val="006B1639"/>
    <w:rsid w:val="006B347D"/>
    <w:rsid w:val="006B5CA7"/>
    <w:rsid w:val="006B5E89"/>
    <w:rsid w:val="006B6671"/>
    <w:rsid w:val="006C19B2"/>
    <w:rsid w:val="006C30A0"/>
    <w:rsid w:val="006C35FF"/>
    <w:rsid w:val="006C57F2"/>
    <w:rsid w:val="006C5949"/>
    <w:rsid w:val="006C6832"/>
    <w:rsid w:val="006D1370"/>
    <w:rsid w:val="006D2C28"/>
    <w:rsid w:val="006D3FC1"/>
    <w:rsid w:val="006D4B0D"/>
    <w:rsid w:val="006D5CAC"/>
    <w:rsid w:val="006E31F8"/>
    <w:rsid w:val="006E372B"/>
    <w:rsid w:val="006E6581"/>
    <w:rsid w:val="006E71DF"/>
    <w:rsid w:val="006F1CC4"/>
    <w:rsid w:val="006F2976"/>
    <w:rsid w:val="006F2A86"/>
    <w:rsid w:val="006F3163"/>
    <w:rsid w:val="006F3542"/>
    <w:rsid w:val="006F3C1A"/>
    <w:rsid w:val="006F495A"/>
    <w:rsid w:val="00700F32"/>
    <w:rsid w:val="00705FEC"/>
    <w:rsid w:val="00710483"/>
    <w:rsid w:val="0071147A"/>
    <w:rsid w:val="0071185D"/>
    <w:rsid w:val="00721E01"/>
    <w:rsid w:val="007222AD"/>
    <w:rsid w:val="00726050"/>
    <w:rsid w:val="007267CF"/>
    <w:rsid w:val="00726F30"/>
    <w:rsid w:val="00731F3F"/>
    <w:rsid w:val="00733BAB"/>
    <w:rsid w:val="00734E82"/>
    <w:rsid w:val="00737502"/>
    <w:rsid w:val="007436BF"/>
    <w:rsid w:val="007443E9"/>
    <w:rsid w:val="00745DCE"/>
    <w:rsid w:val="00753D89"/>
    <w:rsid w:val="00754C13"/>
    <w:rsid w:val="00755C9B"/>
    <w:rsid w:val="00760FE4"/>
    <w:rsid w:val="00763D8B"/>
    <w:rsid w:val="00765506"/>
    <w:rsid w:val="007657F6"/>
    <w:rsid w:val="00765E47"/>
    <w:rsid w:val="0076668B"/>
    <w:rsid w:val="0077125A"/>
    <w:rsid w:val="007729F4"/>
    <w:rsid w:val="0078405B"/>
    <w:rsid w:val="00786F58"/>
    <w:rsid w:val="00787CC1"/>
    <w:rsid w:val="00787E39"/>
    <w:rsid w:val="007903CE"/>
    <w:rsid w:val="00792F4E"/>
    <w:rsid w:val="0079398D"/>
    <w:rsid w:val="00795C00"/>
    <w:rsid w:val="00796C25"/>
    <w:rsid w:val="007A287C"/>
    <w:rsid w:val="007A3B2A"/>
    <w:rsid w:val="007B5522"/>
    <w:rsid w:val="007C0EE0"/>
    <w:rsid w:val="007C1328"/>
    <w:rsid w:val="007C1B71"/>
    <w:rsid w:val="007C2FBB"/>
    <w:rsid w:val="007C7164"/>
    <w:rsid w:val="007C7645"/>
    <w:rsid w:val="007C7CB9"/>
    <w:rsid w:val="007D1984"/>
    <w:rsid w:val="007D2AFE"/>
    <w:rsid w:val="007E3264"/>
    <w:rsid w:val="007E3FEA"/>
    <w:rsid w:val="007F0A0B"/>
    <w:rsid w:val="007F25C1"/>
    <w:rsid w:val="007F3A60"/>
    <w:rsid w:val="007F3D0B"/>
    <w:rsid w:val="007F7C94"/>
    <w:rsid w:val="008001AE"/>
    <w:rsid w:val="0080373C"/>
    <w:rsid w:val="0080520C"/>
    <w:rsid w:val="00810B7C"/>
    <w:rsid w:val="00810E4B"/>
    <w:rsid w:val="00813D0C"/>
    <w:rsid w:val="00814BAA"/>
    <w:rsid w:val="008169C2"/>
    <w:rsid w:val="00824295"/>
    <w:rsid w:val="00825F57"/>
    <w:rsid w:val="00830473"/>
    <w:rsid w:val="0083050B"/>
    <w:rsid w:val="008306AB"/>
    <w:rsid w:val="008313F3"/>
    <w:rsid w:val="008405BB"/>
    <w:rsid w:val="00840FC2"/>
    <w:rsid w:val="00844132"/>
    <w:rsid w:val="00846494"/>
    <w:rsid w:val="00847B20"/>
    <w:rsid w:val="008509D3"/>
    <w:rsid w:val="00853418"/>
    <w:rsid w:val="00857CF6"/>
    <w:rsid w:val="008610ED"/>
    <w:rsid w:val="00861C6A"/>
    <w:rsid w:val="00862F97"/>
    <w:rsid w:val="00865199"/>
    <w:rsid w:val="00867EAF"/>
    <w:rsid w:val="008711AC"/>
    <w:rsid w:val="008713EA"/>
    <w:rsid w:val="00873C6B"/>
    <w:rsid w:val="0088426A"/>
    <w:rsid w:val="00884FC3"/>
    <w:rsid w:val="008852BA"/>
    <w:rsid w:val="00890108"/>
    <w:rsid w:val="00890E62"/>
    <w:rsid w:val="00893877"/>
    <w:rsid w:val="0089532C"/>
    <w:rsid w:val="00896165"/>
    <w:rsid w:val="00896681"/>
    <w:rsid w:val="008A2749"/>
    <w:rsid w:val="008A3A90"/>
    <w:rsid w:val="008A5CC9"/>
    <w:rsid w:val="008B06D4"/>
    <w:rsid w:val="008B4F20"/>
    <w:rsid w:val="008B7FFD"/>
    <w:rsid w:val="008C0998"/>
    <w:rsid w:val="008C2920"/>
    <w:rsid w:val="008C4307"/>
    <w:rsid w:val="008D23DF"/>
    <w:rsid w:val="008D251E"/>
    <w:rsid w:val="008D380E"/>
    <w:rsid w:val="008D73BF"/>
    <w:rsid w:val="008D7F09"/>
    <w:rsid w:val="008E1DCE"/>
    <w:rsid w:val="008E5B64"/>
    <w:rsid w:val="008E64C4"/>
    <w:rsid w:val="008E7DAA"/>
    <w:rsid w:val="008F0094"/>
    <w:rsid w:val="008F2374"/>
    <w:rsid w:val="008F340F"/>
    <w:rsid w:val="008F6927"/>
    <w:rsid w:val="00903523"/>
    <w:rsid w:val="0090659A"/>
    <w:rsid w:val="00911080"/>
    <w:rsid w:val="009113A5"/>
    <w:rsid w:val="00911571"/>
    <w:rsid w:val="009134D0"/>
    <w:rsid w:val="00915986"/>
    <w:rsid w:val="00917624"/>
    <w:rsid w:val="00922062"/>
    <w:rsid w:val="00923E1E"/>
    <w:rsid w:val="00925F3C"/>
    <w:rsid w:val="009263B4"/>
    <w:rsid w:val="00930386"/>
    <w:rsid w:val="009309F5"/>
    <w:rsid w:val="00933237"/>
    <w:rsid w:val="00933F28"/>
    <w:rsid w:val="009476C0"/>
    <w:rsid w:val="00962495"/>
    <w:rsid w:val="00963E34"/>
    <w:rsid w:val="00964DFA"/>
    <w:rsid w:val="0097026A"/>
    <w:rsid w:val="00971E61"/>
    <w:rsid w:val="0098155C"/>
    <w:rsid w:val="00983B77"/>
    <w:rsid w:val="00986F10"/>
    <w:rsid w:val="00996053"/>
    <w:rsid w:val="00996111"/>
    <w:rsid w:val="00996181"/>
    <w:rsid w:val="009A0B2F"/>
    <w:rsid w:val="009A135E"/>
    <w:rsid w:val="009A1CF4"/>
    <w:rsid w:val="009A29AC"/>
    <w:rsid w:val="009A37D7"/>
    <w:rsid w:val="009A4E17"/>
    <w:rsid w:val="009A6955"/>
    <w:rsid w:val="009A6C3E"/>
    <w:rsid w:val="009A7563"/>
    <w:rsid w:val="009B2054"/>
    <w:rsid w:val="009B341C"/>
    <w:rsid w:val="009B5747"/>
    <w:rsid w:val="009D2C27"/>
    <w:rsid w:val="009D2C3E"/>
    <w:rsid w:val="009E2309"/>
    <w:rsid w:val="009E42B9"/>
    <w:rsid w:val="009F4C2E"/>
    <w:rsid w:val="00A014A3"/>
    <w:rsid w:val="00A0412D"/>
    <w:rsid w:val="00A21211"/>
    <w:rsid w:val="00A34E7F"/>
    <w:rsid w:val="00A34FCB"/>
    <w:rsid w:val="00A40ED8"/>
    <w:rsid w:val="00A414F5"/>
    <w:rsid w:val="00A46F0A"/>
    <w:rsid w:val="00A46F25"/>
    <w:rsid w:val="00A47CC2"/>
    <w:rsid w:val="00A502BA"/>
    <w:rsid w:val="00A52EB5"/>
    <w:rsid w:val="00A52F8D"/>
    <w:rsid w:val="00A60146"/>
    <w:rsid w:val="00A622C4"/>
    <w:rsid w:val="00A6283D"/>
    <w:rsid w:val="00A72B1E"/>
    <w:rsid w:val="00A754B4"/>
    <w:rsid w:val="00A807C1"/>
    <w:rsid w:val="00A83230"/>
    <w:rsid w:val="00A83374"/>
    <w:rsid w:val="00A939A0"/>
    <w:rsid w:val="00A96172"/>
    <w:rsid w:val="00A97C5F"/>
    <w:rsid w:val="00AA2AF0"/>
    <w:rsid w:val="00AA7B04"/>
    <w:rsid w:val="00AB0D6A"/>
    <w:rsid w:val="00AB4097"/>
    <w:rsid w:val="00AB43B3"/>
    <w:rsid w:val="00AB49B9"/>
    <w:rsid w:val="00AB758A"/>
    <w:rsid w:val="00AB7932"/>
    <w:rsid w:val="00AC027E"/>
    <w:rsid w:val="00AC1E7E"/>
    <w:rsid w:val="00AC507D"/>
    <w:rsid w:val="00AC66E4"/>
    <w:rsid w:val="00AC7119"/>
    <w:rsid w:val="00AD04F2"/>
    <w:rsid w:val="00AD4578"/>
    <w:rsid w:val="00AD6421"/>
    <w:rsid w:val="00AD68E9"/>
    <w:rsid w:val="00AE56C0"/>
    <w:rsid w:val="00B0070E"/>
    <w:rsid w:val="00B0070F"/>
    <w:rsid w:val="00B00914"/>
    <w:rsid w:val="00B02A8E"/>
    <w:rsid w:val="00B052EE"/>
    <w:rsid w:val="00B0727D"/>
    <w:rsid w:val="00B1081F"/>
    <w:rsid w:val="00B10A16"/>
    <w:rsid w:val="00B27499"/>
    <w:rsid w:val="00B27B5F"/>
    <w:rsid w:val="00B3010D"/>
    <w:rsid w:val="00B3212B"/>
    <w:rsid w:val="00B35151"/>
    <w:rsid w:val="00B433F2"/>
    <w:rsid w:val="00B458E8"/>
    <w:rsid w:val="00B50472"/>
    <w:rsid w:val="00B538D7"/>
    <w:rsid w:val="00B5397B"/>
    <w:rsid w:val="00B53EE9"/>
    <w:rsid w:val="00B57A66"/>
    <w:rsid w:val="00B62809"/>
    <w:rsid w:val="00B65568"/>
    <w:rsid w:val="00B766EF"/>
    <w:rsid w:val="00B7675A"/>
    <w:rsid w:val="00B81898"/>
    <w:rsid w:val="00B83D07"/>
    <w:rsid w:val="00B8606B"/>
    <w:rsid w:val="00B878E7"/>
    <w:rsid w:val="00B97278"/>
    <w:rsid w:val="00B97943"/>
    <w:rsid w:val="00BA157F"/>
    <w:rsid w:val="00BA1D0B"/>
    <w:rsid w:val="00BA6972"/>
    <w:rsid w:val="00BB1289"/>
    <w:rsid w:val="00BB1E0D"/>
    <w:rsid w:val="00BB4D9B"/>
    <w:rsid w:val="00BB73FF"/>
    <w:rsid w:val="00BB7688"/>
    <w:rsid w:val="00BC3004"/>
    <w:rsid w:val="00BC7CAC"/>
    <w:rsid w:val="00BD6D76"/>
    <w:rsid w:val="00BE18A9"/>
    <w:rsid w:val="00BE2FC8"/>
    <w:rsid w:val="00BE56B3"/>
    <w:rsid w:val="00BE676D"/>
    <w:rsid w:val="00BF04E8"/>
    <w:rsid w:val="00BF16BF"/>
    <w:rsid w:val="00BF4D1F"/>
    <w:rsid w:val="00C02A73"/>
    <w:rsid w:val="00C063D2"/>
    <w:rsid w:val="00C07FD9"/>
    <w:rsid w:val="00C10955"/>
    <w:rsid w:val="00C11C4D"/>
    <w:rsid w:val="00C165AF"/>
    <w:rsid w:val="00C16E12"/>
    <w:rsid w:val="00C1712C"/>
    <w:rsid w:val="00C23E16"/>
    <w:rsid w:val="00C27E37"/>
    <w:rsid w:val="00C32713"/>
    <w:rsid w:val="00C342B6"/>
    <w:rsid w:val="00C351B8"/>
    <w:rsid w:val="00C410D9"/>
    <w:rsid w:val="00C44DB7"/>
    <w:rsid w:val="00C4510A"/>
    <w:rsid w:val="00C47F2E"/>
    <w:rsid w:val="00C52BA6"/>
    <w:rsid w:val="00C57A1A"/>
    <w:rsid w:val="00C6258F"/>
    <w:rsid w:val="00C63DF6"/>
    <w:rsid w:val="00C63E58"/>
    <w:rsid w:val="00C6495E"/>
    <w:rsid w:val="00C670EE"/>
    <w:rsid w:val="00C67E3B"/>
    <w:rsid w:val="00C7317D"/>
    <w:rsid w:val="00C732BD"/>
    <w:rsid w:val="00C737EC"/>
    <w:rsid w:val="00C76571"/>
    <w:rsid w:val="00C81C1B"/>
    <w:rsid w:val="00C872E4"/>
    <w:rsid w:val="00C90311"/>
    <w:rsid w:val="00C91C26"/>
    <w:rsid w:val="00C96FC2"/>
    <w:rsid w:val="00CA3DC7"/>
    <w:rsid w:val="00CA694E"/>
    <w:rsid w:val="00CA73D5"/>
    <w:rsid w:val="00CB166A"/>
    <w:rsid w:val="00CB2C01"/>
    <w:rsid w:val="00CB3B84"/>
    <w:rsid w:val="00CC1C87"/>
    <w:rsid w:val="00CC2C93"/>
    <w:rsid w:val="00CC3000"/>
    <w:rsid w:val="00CC4859"/>
    <w:rsid w:val="00CC513A"/>
    <w:rsid w:val="00CC6E40"/>
    <w:rsid w:val="00CC7A35"/>
    <w:rsid w:val="00CD072A"/>
    <w:rsid w:val="00CD496A"/>
    <w:rsid w:val="00CD6DE6"/>
    <w:rsid w:val="00CD7F73"/>
    <w:rsid w:val="00CE26C5"/>
    <w:rsid w:val="00CE36AF"/>
    <w:rsid w:val="00CE54DD"/>
    <w:rsid w:val="00CE704C"/>
    <w:rsid w:val="00CF0DA5"/>
    <w:rsid w:val="00CF1855"/>
    <w:rsid w:val="00CF51C6"/>
    <w:rsid w:val="00CF5D31"/>
    <w:rsid w:val="00CF5F3B"/>
    <w:rsid w:val="00CF791A"/>
    <w:rsid w:val="00D00D7D"/>
    <w:rsid w:val="00D05AAE"/>
    <w:rsid w:val="00D071F0"/>
    <w:rsid w:val="00D139C8"/>
    <w:rsid w:val="00D17F81"/>
    <w:rsid w:val="00D2758C"/>
    <w:rsid w:val="00D275CA"/>
    <w:rsid w:val="00D2789B"/>
    <w:rsid w:val="00D345AB"/>
    <w:rsid w:val="00D41566"/>
    <w:rsid w:val="00D429A0"/>
    <w:rsid w:val="00D458EC"/>
    <w:rsid w:val="00D501B0"/>
    <w:rsid w:val="00D515DA"/>
    <w:rsid w:val="00D52582"/>
    <w:rsid w:val="00D56A0E"/>
    <w:rsid w:val="00D5781E"/>
    <w:rsid w:val="00D57AD3"/>
    <w:rsid w:val="00D635FE"/>
    <w:rsid w:val="00D729DE"/>
    <w:rsid w:val="00D75B6A"/>
    <w:rsid w:val="00D84BDA"/>
    <w:rsid w:val="00D876A8"/>
    <w:rsid w:val="00D87F26"/>
    <w:rsid w:val="00D93063"/>
    <w:rsid w:val="00D933B0"/>
    <w:rsid w:val="00D93ADC"/>
    <w:rsid w:val="00D977E8"/>
    <w:rsid w:val="00D97B16"/>
    <w:rsid w:val="00DA179F"/>
    <w:rsid w:val="00DB1C89"/>
    <w:rsid w:val="00DB3763"/>
    <w:rsid w:val="00DB4029"/>
    <w:rsid w:val="00DB5F4D"/>
    <w:rsid w:val="00DB6DA5"/>
    <w:rsid w:val="00DB6EEA"/>
    <w:rsid w:val="00DC076B"/>
    <w:rsid w:val="00DC186F"/>
    <w:rsid w:val="00DC252F"/>
    <w:rsid w:val="00DC4EB6"/>
    <w:rsid w:val="00DC6050"/>
    <w:rsid w:val="00DD43EA"/>
    <w:rsid w:val="00DD75B6"/>
    <w:rsid w:val="00DE6F44"/>
    <w:rsid w:val="00DF0BF9"/>
    <w:rsid w:val="00DF7C67"/>
    <w:rsid w:val="00E037D9"/>
    <w:rsid w:val="00E041EC"/>
    <w:rsid w:val="00E04927"/>
    <w:rsid w:val="00E130EB"/>
    <w:rsid w:val="00E162CD"/>
    <w:rsid w:val="00E17FA5"/>
    <w:rsid w:val="00E205C1"/>
    <w:rsid w:val="00E26930"/>
    <w:rsid w:val="00E27257"/>
    <w:rsid w:val="00E449D0"/>
    <w:rsid w:val="00E4506A"/>
    <w:rsid w:val="00E5136A"/>
    <w:rsid w:val="00E53F99"/>
    <w:rsid w:val="00E5618B"/>
    <w:rsid w:val="00E56510"/>
    <w:rsid w:val="00E62EA8"/>
    <w:rsid w:val="00E64B06"/>
    <w:rsid w:val="00E67A6E"/>
    <w:rsid w:val="00E67CAB"/>
    <w:rsid w:val="00E71B43"/>
    <w:rsid w:val="00E73193"/>
    <w:rsid w:val="00E81612"/>
    <w:rsid w:val="00E84B6D"/>
    <w:rsid w:val="00E87D18"/>
    <w:rsid w:val="00E87D62"/>
    <w:rsid w:val="00E9055D"/>
    <w:rsid w:val="00EA05BC"/>
    <w:rsid w:val="00EA486E"/>
    <w:rsid w:val="00EA4FA3"/>
    <w:rsid w:val="00EB001B"/>
    <w:rsid w:val="00EB1201"/>
    <w:rsid w:val="00EB3082"/>
    <w:rsid w:val="00EB6C33"/>
    <w:rsid w:val="00ED2366"/>
    <w:rsid w:val="00ED6019"/>
    <w:rsid w:val="00ED7830"/>
    <w:rsid w:val="00EE07DD"/>
    <w:rsid w:val="00EE22B4"/>
    <w:rsid w:val="00EE3909"/>
    <w:rsid w:val="00EF4205"/>
    <w:rsid w:val="00EF5939"/>
    <w:rsid w:val="00F00E4C"/>
    <w:rsid w:val="00F01714"/>
    <w:rsid w:val="00F0258F"/>
    <w:rsid w:val="00F02D06"/>
    <w:rsid w:val="00F056E5"/>
    <w:rsid w:val="00F063E0"/>
    <w:rsid w:val="00F06FDD"/>
    <w:rsid w:val="00F104CF"/>
    <w:rsid w:val="00F10819"/>
    <w:rsid w:val="00F16F35"/>
    <w:rsid w:val="00F1713E"/>
    <w:rsid w:val="00F17E7E"/>
    <w:rsid w:val="00F2229D"/>
    <w:rsid w:val="00F25ABB"/>
    <w:rsid w:val="00F27963"/>
    <w:rsid w:val="00F30103"/>
    <w:rsid w:val="00F30446"/>
    <w:rsid w:val="00F4135D"/>
    <w:rsid w:val="00F41F1B"/>
    <w:rsid w:val="00F46BD9"/>
    <w:rsid w:val="00F55B23"/>
    <w:rsid w:val="00F60BE0"/>
    <w:rsid w:val="00F6280E"/>
    <w:rsid w:val="00F7026E"/>
    <w:rsid w:val="00F7050A"/>
    <w:rsid w:val="00F75533"/>
    <w:rsid w:val="00F75CAB"/>
    <w:rsid w:val="00F809DC"/>
    <w:rsid w:val="00F81043"/>
    <w:rsid w:val="00F86EB0"/>
    <w:rsid w:val="00F9079E"/>
    <w:rsid w:val="00F91B41"/>
    <w:rsid w:val="00FA0419"/>
    <w:rsid w:val="00FA29F3"/>
    <w:rsid w:val="00FA3811"/>
    <w:rsid w:val="00FA3B9F"/>
    <w:rsid w:val="00FA3F06"/>
    <w:rsid w:val="00FA4A26"/>
    <w:rsid w:val="00FA7084"/>
    <w:rsid w:val="00FA7BEF"/>
    <w:rsid w:val="00FB1929"/>
    <w:rsid w:val="00FB1A34"/>
    <w:rsid w:val="00FB3176"/>
    <w:rsid w:val="00FB5FD9"/>
    <w:rsid w:val="00FC32E8"/>
    <w:rsid w:val="00FD33AB"/>
    <w:rsid w:val="00FD4724"/>
    <w:rsid w:val="00FD4A68"/>
    <w:rsid w:val="00FD68ED"/>
    <w:rsid w:val="00FD6A0C"/>
    <w:rsid w:val="00FE0ACE"/>
    <w:rsid w:val="00FE2824"/>
    <w:rsid w:val="00FE661F"/>
    <w:rsid w:val="00FF0400"/>
    <w:rsid w:val="00FF3D6B"/>
    <w:rsid w:val="00FF446E"/>
    <w:rsid w:val="00FF5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E9122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Times New Roman"/>
        <w:lang w:val="ru-RU" w:eastAsia="ru-RU" w:bidi="ru-RU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2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uiPriority="11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qFormat/>
    <w:rsid w:val="00596998"/>
    <w:pPr>
      <w:keepNext/>
      <w:numPr>
        <w:numId w:val="4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2C475E"/>
    <w:pPr>
      <w:keepNext/>
      <w:numPr>
        <w:ilvl w:val="1"/>
        <w:numId w:val="2"/>
      </w:numPr>
      <w:spacing w:before="240" w:after="12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ListParagraph"/>
    <w:next w:val="BodyTextL25"/>
    <w:qFormat/>
    <w:rsid w:val="002C475E"/>
    <w:pPr>
      <w:keepNext/>
      <w:numPr>
        <w:numId w:val="2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D41566"/>
    <w:pPr>
      <w:numPr>
        <w:ilvl w:val="2"/>
        <w:numId w:val="2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166253"/>
    <w:pPr>
      <w:spacing w:before="120" w:after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2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  <w:style w:type="paragraph" w:styleId="Index2">
    <w:name w:val="index 2"/>
    <w:basedOn w:val="Normal"/>
    <w:next w:val="Normal"/>
    <w:autoRedefine/>
    <w:semiHidden/>
    <w:rsid w:val="00F1713E"/>
    <w:pPr>
      <w:spacing w:before="0" w:after="0" w:line="240" w:lineRule="auto"/>
      <w:ind w:left="480" w:hanging="240"/>
    </w:pPr>
    <w:rPr>
      <w:rFonts w:eastAsia="Times New Roman"/>
      <w:sz w:val="20"/>
      <w:szCs w:val="24"/>
    </w:rPr>
  </w:style>
  <w:style w:type="paragraph" w:styleId="NormalWeb">
    <w:name w:val="Normal (Web)"/>
    <w:basedOn w:val="Normal"/>
    <w:uiPriority w:val="99"/>
    <w:semiHidden/>
    <w:unhideWhenUsed/>
    <w:rsid w:val="003E53EF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Revision">
    <w:name w:val="Revision"/>
    <w:hidden/>
    <w:uiPriority w:val="99"/>
    <w:semiHidden/>
    <w:rsid w:val="00396C7E"/>
    <w:rPr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Times New Roman"/>
        <w:lang w:val="ru-RU" w:eastAsia="ru-RU" w:bidi="ru-RU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2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uiPriority="11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qFormat/>
    <w:rsid w:val="00596998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qFormat/>
    <w:rsid w:val="00596998"/>
    <w:pPr>
      <w:keepNext/>
      <w:numPr>
        <w:numId w:val="4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qFormat/>
    <w:rsid w:val="00FD4A68"/>
    <w:rPr>
      <w:b/>
      <w:sz w:val="32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qFormat/>
    <w:rsid w:val="002C475E"/>
    <w:pPr>
      <w:keepNext/>
      <w:numPr>
        <w:ilvl w:val="1"/>
        <w:numId w:val="2"/>
      </w:numPr>
      <w:spacing w:before="240" w:after="12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163164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163164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596998"/>
    <w:pPr>
      <w:spacing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qFormat/>
    <w:rsid w:val="00FD33AB"/>
    <w:rPr>
      <w:color w:val="FF0000"/>
    </w:rPr>
  </w:style>
  <w:style w:type="paragraph" w:customStyle="1" w:styleId="PartHead">
    <w:name w:val="Part Head"/>
    <w:basedOn w:val="ListParagraph"/>
    <w:next w:val="BodyTextL25"/>
    <w:qFormat/>
    <w:rsid w:val="002C475E"/>
    <w:pPr>
      <w:keepNext/>
      <w:numPr>
        <w:numId w:val="2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D41566"/>
    <w:pPr>
      <w:numPr>
        <w:ilvl w:val="2"/>
        <w:numId w:val="2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qFormat/>
    <w:rsid w:val="00166253"/>
    <w:pPr>
      <w:spacing w:before="120" w:after="120" w:line="240" w:lineRule="auto"/>
      <w:ind w:left="720"/>
    </w:pPr>
    <w:rPr>
      <w:sz w:val="20"/>
    </w:rPr>
  </w:style>
  <w:style w:type="paragraph" w:customStyle="1" w:styleId="BodyTextL25">
    <w:name w:val="Body Text L25"/>
    <w:basedOn w:val="BodyText1"/>
    <w:qFormat/>
    <w:rsid w:val="00596998"/>
    <w:pPr>
      <w:spacing w:before="120" w:after="120"/>
      <w:ind w:left="360"/>
    </w:pPr>
  </w:style>
  <w:style w:type="paragraph" w:customStyle="1" w:styleId="InstNoteRedL50">
    <w:name w:val="Inst Note Red L50"/>
    <w:basedOn w:val="InstNoteRed"/>
    <w:next w:val="BodyText1"/>
    <w:qFormat/>
    <w:rsid w:val="0052400A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SubStepAlpha"/>
    <w:qFormat/>
    <w:rsid w:val="002C475E"/>
    <w:pPr>
      <w:numPr>
        <w:ilvl w:val="3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F06FDD"/>
    <w:rPr>
      <w:rFonts w:ascii="Courier New" w:hAnsi="Courier New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2C475E"/>
    <w:pPr>
      <w:numPr>
        <w:numId w:val="2"/>
      </w:numPr>
    </w:pPr>
  </w:style>
  <w:style w:type="paragraph" w:customStyle="1" w:styleId="CMDOutput">
    <w:name w:val="CMD Output"/>
    <w:basedOn w:val="CMD"/>
    <w:qFormat/>
    <w:rsid w:val="00215665"/>
    <w:rPr>
      <w:sz w:val="18"/>
    </w:rPr>
  </w:style>
  <w:style w:type="paragraph" w:customStyle="1" w:styleId="InstNoteRedL25">
    <w:name w:val="Inst Note Red L25"/>
    <w:basedOn w:val="BodyTextL25"/>
    <w:next w:val="BodyTextL25"/>
    <w:qFormat/>
    <w:rsid w:val="00FD33AB"/>
    <w:rPr>
      <w:color w:val="FF0000"/>
    </w:rPr>
  </w:style>
  <w:style w:type="paragraph" w:styleId="ListParagraph">
    <w:name w:val="List Paragraph"/>
    <w:basedOn w:val="Normal"/>
    <w:uiPriority w:val="34"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596998"/>
    <w:pPr>
      <w:numPr>
        <w:ilvl w:val="1"/>
        <w:numId w:val="4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4"/>
      </w:numPr>
    </w:pPr>
  </w:style>
  <w:style w:type="paragraph" w:styleId="Index2">
    <w:name w:val="index 2"/>
    <w:basedOn w:val="Normal"/>
    <w:next w:val="Normal"/>
    <w:autoRedefine/>
    <w:semiHidden/>
    <w:rsid w:val="00F1713E"/>
    <w:pPr>
      <w:spacing w:before="0" w:after="0" w:line="240" w:lineRule="auto"/>
      <w:ind w:left="480" w:hanging="240"/>
    </w:pPr>
    <w:rPr>
      <w:rFonts w:eastAsia="Times New Roman"/>
      <w:sz w:val="20"/>
      <w:szCs w:val="24"/>
    </w:rPr>
  </w:style>
  <w:style w:type="paragraph" w:styleId="NormalWeb">
    <w:name w:val="Normal (Web)"/>
    <w:basedOn w:val="Normal"/>
    <w:uiPriority w:val="99"/>
    <w:semiHidden/>
    <w:unhideWhenUsed/>
    <w:rsid w:val="003E53EF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Revision">
    <w:name w:val="Revision"/>
    <w:hidden/>
    <w:uiPriority w:val="99"/>
    <w:semiHidden/>
    <w:rsid w:val="00396C7E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070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pennock\Documents\Unicon\Curriculum_Templates\Lab%20Template%20-%20ILM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81E8E4A-1878-49B8-83BA-8D9189B895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 Template - ILM.dotx</Template>
  <TotalTime>2</TotalTime>
  <Pages>19</Pages>
  <Words>2950</Words>
  <Characters>20680</Characters>
  <Application>Microsoft Office Word</Application>
  <DocSecurity>0</DocSecurity>
  <Lines>558</Lines>
  <Paragraphs>437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Suk-yi Pennock</dc:creator>
  <cp:lastModifiedBy>SDWM</cp:lastModifiedBy>
  <cp:revision>7</cp:revision>
  <cp:lastPrinted>2016-11-03T02:07:00Z</cp:lastPrinted>
  <dcterms:created xsi:type="dcterms:W3CDTF">2016-02-11T18:18:00Z</dcterms:created>
  <dcterms:modified xsi:type="dcterms:W3CDTF">2016-11-09T06:51:00Z</dcterms:modified>
</cp:coreProperties>
</file>